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AA40" w14:textId="2F6F7D5E" w:rsidR="00BB2B2A" w:rsidRDefault="00A81234" w:rsidP="00A81234">
      <w:pPr>
        <w:pStyle w:val="Tiumccp1"/>
        <w:ind w:firstLine="0"/>
        <w:rPr>
          <w:lang w:val="vi-VN"/>
        </w:rPr>
      </w:pPr>
      <w:r>
        <w:rPr>
          <w:lang w:val="vi-VN"/>
        </w:rPr>
        <w:t xml:space="preserve">1. </w:t>
      </w:r>
      <w:r w:rsidR="00501E4F">
        <w:rPr>
          <w:lang w:val="vi-VN"/>
        </w:rPr>
        <w:t>Mô hình thực thể quan hệ</w:t>
      </w:r>
      <w:r w:rsidR="002F0E37">
        <w:rPr>
          <w:lang w:val="vi-VN"/>
        </w:rPr>
        <w:t xml:space="preserve"> ERD</w:t>
      </w:r>
    </w:p>
    <w:p w14:paraId="12C84307" w14:textId="77777777" w:rsidR="00A81234" w:rsidRDefault="00A81234" w:rsidP="00A81234">
      <w:pPr>
        <w:pStyle w:val="Tiumccp1"/>
        <w:ind w:firstLine="0"/>
        <w:rPr>
          <w:lang w:val="vi-VN"/>
        </w:rPr>
      </w:pPr>
    </w:p>
    <w:p w14:paraId="5243E34D" w14:textId="7ACF3DCF" w:rsidR="00873B79" w:rsidRDefault="00873B79" w:rsidP="00A81234">
      <w:pPr>
        <w:pStyle w:val="Tiumccp1"/>
        <w:ind w:firstLine="0"/>
        <w:rPr>
          <w:lang w:val="vi-VN"/>
        </w:rPr>
      </w:pPr>
      <w:r>
        <w:rPr>
          <w:lang w:val="vi-VN"/>
        </w:rPr>
        <w:t xml:space="preserve">2. Các </w:t>
      </w:r>
      <w:r w:rsidR="009C41AE" w:rsidRPr="009C41AE">
        <w:rPr>
          <w:lang w:val="vi-VN"/>
        </w:rPr>
        <w:t xml:space="preserve">Stored </w:t>
      </w:r>
      <w:r w:rsidR="009C41AE">
        <w:rPr>
          <w:lang w:val="vi-VN"/>
        </w:rPr>
        <w:t>Procedure:</w:t>
      </w:r>
    </w:p>
    <w:p w14:paraId="4BE6308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8DFF40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                       Proc                                  */</w:t>
      </w:r>
    </w:p>
    <w:p w14:paraId="22A23DC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5282DA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[dbo].[search_promotion_by_code]</w:t>
      </w:r>
    </w:p>
    <w:p w14:paraId="316CCC1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@code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35DD84F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0E41C01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B72B7C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[ID], [CODE], [DISCOUNT], [STATUS], [NOTE]</w:t>
      </w:r>
    </w:p>
    <w:p w14:paraId="4B001D9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[dbo].[PROMOTION]</w:t>
      </w:r>
    </w:p>
    <w:p w14:paraId="5E7BDF5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([CODE])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 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(@code)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 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5134740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645540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59E6BB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 Tìm kiếm sản phẩm</w:t>
      </w:r>
    </w:p>
    <w:p w14:paraId="1997EB0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</w:t>
      </w:r>
      <w:r>
        <w:rPr>
          <w:rFonts w:ascii="Consolas" w:hAnsi="Consolas"/>
          <w:color w:val="DADADA"/>
          <w:sz w:val="21"/>
          <w:szCs w:val="21"/>
        </w:rPr>
        <w:t xml:space="preserve"> [dbo].[search_product] @DataToFind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7421572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E19F9B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  PRODUCT </w:t>
      </w:r>
    </w:p>
    <w:p w14:paraId="058DCD4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 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2C09EB6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399700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06B24D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[dbo].[search_foodcombo]</w:t>
      </w:r>
    </w:p>
    <w:p w14:paraId="2972233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@searchTerm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1ABD517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6BEB23D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6CA32D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</w:p>
    <w:p w14:paraId="060CB0B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ID,</w:t>
      </w:r>
    </w:p>
    <w:p w14:paraId="2FE4B4E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fc.NAME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3FBBF0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FOOD,</w:t>
      </w:r>
    </w:p>
    <w:p w14:paraId="1BDC5E9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702581D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69F2539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107EB7D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685F1B4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FOOD_QUANTITY,</w:t>
      </w:r>
    </w:p>
    <w:p w14:paraId="23A655C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DRINK,</w:t>
      </w:r>
    </w:p>
    <w:p w14:paraId="3F3564B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7E66C8B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482F838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61D4B01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3775814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DRINK_QUANTITY,</w:t>
      </w:r>
    </w:p>
    <w:p w14:paraId="31EE8AB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fc.PRICE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PRICE,</w:t>
      </w:r>
    </w:p>
    <w:p w14:paraId="274B7DB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IMAGE</w:t>
      </w:r>
    </w:p>
    <w:p w14:paraId="1622D86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foodcombo fc</w:t>
      </w:r>
    </w:p>
    <w:p w14:paraId="51D3E79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pf.FCB_ID</w:t>
      </w:r>
    </w:p>
    <w:p w14:paraId="49686A5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45C4675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fc.NAME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@searchTerm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1ABC74D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fc.ID, fc.NAME, fc.PRICE,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4ADBB4A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69AE1BE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77106F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------------------------------------------------------------</w:t>
      </w:r>
    </w:p>
    <w:p w14:paraId="2626203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[dbo].[get_movies_in_schedule]</w:t>
      </w:r>
    </w:p>
    <w:p w14:paraId="1FAE543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7DE290D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7DB321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M.[ID], M.[GENRE], M.[DURATION], M.[RATING], M.[STORY], M.[POSTER], M.[OPENING_DAY], M.[CLOSING_DAY], M.[TITLE]</w:t>
      </w:r>
    </w:p>
    <w:p w14:paraId="2F1C853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[dbo].[MOVIE]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M</w:t>
      </w:r>
    </w:p>
    <w:p w14:paraId="742FCDD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[dbo].[SCHEDULE]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S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M.[ID]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S.[MOVIE_ID]</w:t>
      </w:r>
    </w:p>
    <w:p w14:paraId="68F7E3A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</w:p>
    <w:p w14:paraId="08E4788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3FF068C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4F0415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00725B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-----------------------------------------------------Đổi mật khẩu</w:t>
      </w:r>
    </w:p>
    <w:p w14:paraId="7D3E63B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change_password</w:t>
      </w:r>
    </w:p>
    <w:p w14:paraId="5D83A6C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@StaffID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EA2686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@OldPassword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),</w:t>
      </w:r>
    </w:p>
    <w:p w14:paraId="578CFD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@NewPassword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56EBEAA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394D8B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04B919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</w:t>
      </w:r>
      <w:r>
        <w:rPr>
          <w:rFonts w:ascii="Consolas" w:hAnsi="Consolas"/>
          <w:color w:val="57A64A"/>
          <w:sz w:val="21"/>
          <w:szCs w:val="21"/>
        </w:rPr>
        <w:t>-- Check if the old password is correct</w:t>
      </w:r>
    </w:p>
    <w:p w14:paraId="1E1E34C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STAFF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@StaffID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@OldPassword)</w:t>
      </w:r>
    </w:p>
    <w:p w14:paraId="07DAF91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76923EB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    </w:t>
      </w:r>
      <w:r>
        <w:rPr>
          <w:rFonts w:ascii="Consolas" w:hAnsi="Consolas"/>
          <w:color w:val="57A64A"/>
          <w:sz w:val="21"/>
          <w:szCs w:val="21"/>
        </w:rPr>
        <w:t>-- Update the password</w:t>
      </w:r>
    </w:p>
    <w:p w14:paraId="637DEDF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STAFF</w:t>
      </w:r>
    </w:p>
    <w:p w14:paraId="712003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@NewPassword</w:t>
      </w:r>
    </w:p>
    <w:p w14:paraId="7435806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@StaffID;</w:t>
      </w:r>
    </w:p>
    <w:p w14:paraId="438CE2F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EECD47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Result; </w:t>
      </w:r>
      <w:r>
        <w:rPr>
          <w:rFonts w:ascii="Consolas" w:hAnsi="Consolas"/>
          <w:color w:val="57A64A"/>
          <w:sz w:val="21"/>
          <w:szCs w:val="21"/>
        </w:rPr>
        <w:t>-- Password changed successfully</w:t>
      </w:r>
    </w:p>
    <w:p w14:paraId="2E9F707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35AA1E2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5A54B73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7F0546B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Result; </w:t>
      </w:r>
      <w:r>
        <w:rPr>
          <w:rFonts w:ascii="Consolas" w:hAnsi="Consolas"/>
          <w:color w:val="57A64A"/>
          <w:sz w:val="21"/>
          <w:szCs w:val="21"/>
        </w:rPr>
        <w:t>-- Incorrect old password</w:t>
      </w:r>
    </w:p>
    <w:p w14:paraId="0875D7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2BD39CF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03A9B6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369BF0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AD230F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--drop proc search_product</w:t>
      </w:r>
    </w:p>
    <w:p w14:paraId="4CACF06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190AC7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635186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----------------------------------------------------- Login</w:t>
      </w:r>
    </w:p>
    <w:p w14:paraId="7DF6636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Login</w:t>
      </w:r>
      <w:r>
        <w:rPr>
          <w:rFonts w:ascii="Consolas" w:hAnsi="Consolas"/>
          <w:color w:val="DADADA"/>
          <w:sz w:val="21"/>
          <w:szCs w:val="21"/>
        </w:rPr>
        <w:t xml:space="preserve"> (@email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ADADA"/>
          <w:sz w:val="21"/>
          <w:szCs w:val="21"/>
        </w:rPr>
        <w:t xml:space="preserve">),@password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7050A93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6179207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Staff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BINARY_CHECKSUM</w:t>
      </w:r>
      <w:r>
        <w:rPr>
          <w:rFonts w:ascii="Consolas" w:hAnsi="Consolas"/>
          <w:color w:val="DADADA"/>
          <w:sz w:val="21"/>
          <w:szCs w:val="21"/>
        </w:rPr>
        <w:t xml:space="preserve">(EMAIL)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BINARY_CHECKSUM</w:t>
      </w:r>
      <w:r>
        <w:rPr>
          <w:rFonts w:ascii="Consolas" w:hAnsi="Consolas"/>
          <w:color w:val="DADADA"/>
          <w:sz w:val="21"/>
          <w:szCs w:val="21"/>
        </w:rPr>
        <w:t>(@email)</w:t>
      </w:r>
    </w:p>
    <w:p w14:paraId="7EDF3B9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BINARY_CHECKSUM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BINARY_CHECKSUM</w:t>
      </w:r>
      <w:r>
        <w:rPr>
          <w:rFonts w:ascii="Consolas" w:hAnsi="Consolas"/>
          <w:color w:val="DADADA"/>
          <w:sz w:val="21"/>
          <w:szCs w:val="21"/>
        </w:rPr>
        <w:t>(@password)</w:t>
      </w:r>
    </w:p>
    <w:p w14:paraId="54FDD8D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974609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--DROP PROC LOGIN</w:t>
      </w:r>
    </w:p>
    <w:p w14:paraId="70AA21F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--exec Login 'admin', 'admin'</w:t>
      </w:r>
    </w:p>
    <w:p w14:paraId="49E6323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F220D7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86BC77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 Tìm kiếm nhân viên</w:t>
      </w:r>
    </w:p>
    <w:p w14:paraId="59CF879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search_staff</w:t>
      </w:r>
    </w:p>
    <w:p w14:paraId="09911BE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@DataToFind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1EE805F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4638E20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F4389C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*</w:t>
      </w:r>
    </w:p>
    <w:p w14:paraId="2D092DF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STAFF</w:t>
      </w:r>
    </w:p>
    <w:p w14:paraId="54366AE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(EMAIL)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46AFDC8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(PHONE)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63AC4B9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(FIRSTNAME)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63DC8ED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(LASTNAME)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1F607D5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ADDRESS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(@DataToFind)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53B42A2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1C2B81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61D4FF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---------------------------------------------------Tìm kiếm phim</w:t>
      </w:r>
    </w:p>
    <w:p w14:paraId="0D91185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[dbo].[Search_movie]</w:t>
      </w:r>
    </w:p>
    <w:p w14:paraId="125E724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@DataFind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4C52F6F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25DA490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22FD0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[ID], [TITLE], [GENRE], [DURATION], [RATING], [STORY], [POSTER], [OPENING_DAY], [CLOSING_DAY]</w:t>
      </w:r>
    </w:p>
    <w:p w14:paraId="3F648B5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[IIEXCinema].[dbo].[MOVIE]</w:t>
      </w:r>
    </w:p>
    <w:p w14:paraId="0F420E9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7436F1C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([GENRE])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(@DataFind)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</w:p>
    <w:p w14:paraId="7AE726B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10C5A51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95AE5A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----------------------------------------------------------------------------- Tìm lịch chiếu phim</w:t>
      </w:r>
    </w:p>
    <w:p w14:paraId="7F2A0FE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[dbo].[search_schedule]</w:t>
      </w:r>
    </w:p>
    <w:p w14:paraId="0BB062D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@SHOWROOM_id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8CC90D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@keyword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ADCA36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6D757B7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4F0E3DE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schedule.ID,</w:t>
      </w:r>
    </w:p>
    <w:p w14:paraId="706A81D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>    SHOWROOM.SHOWROOMNUMBER,</w:t>
      </w:r>
    </w:p>
    <w:p w14:paraId="4103FFA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POSTER,</w:t>
      </w:r>
    </w:p>
    <w:p w14:paraId="51738EE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TITLE,</w:t>
      </w:r>
    </w:p>
    <w:p w14:paraId="593DD03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movie.DURATION,</w:t>
      </w:r>
    </w:p>
    <w:p w14:paraId="336AA75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SCHEDULE.STARTTIME,</w:t>
      </w:r>
    </w:p>
    <w:p w14:paraId="1DA1FBF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SCHEDULE.ENDTIME,</w:t>
      </w:r>
    </w:p>
    <w:p w14:paraId="6A4BD9E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SCHEDULE.PRICE</w:t>
      </w:r>
    </w:p>
    <w:p w14:paraId="7AF3E62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79D0976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schedule</w:t>
      </w:r>
    </w:p>
    <w:p w14:paraId="524DC17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0C037A6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SHOWROOM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schedule.SHOWROOM_ID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SHOWROOM.ID</w:t>
      </w:r>
    </w:p>
    <w:p w14:paraId="7C7B6D2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2618343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movie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movie.ID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schedule.MOVIE_ID</w:t>
      </w:r>
    </w:p>
    <w:p w14:paraId="0996CB0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78F7070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SHOWROOM.ID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@SHOWROOM_id</w:t>
      </w:r>
    </w:p>
    <w:p w14:paraId="37D6A38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(@keyword)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))) </w:t>
      </w:r>
      <w:r>
        <w:rPr>
          <w:rFonts w:ascii="Consolas" w:hAnsi="Consolas"/>
          <w:color w:val="569CD6"/>
          <w:sz w:val="21"/>
          <w:szCs w:val="21"/>
        </w:rPr>
        <w:t>LIKE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ADADA"/>
          <w:sz w:val="21"/>
          <w:szCs w:val="21"/>
        </w:rPr>
        <w:t xml:space="preserve">(@keyword)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%'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404CBDE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5B1EE9F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schedule.STARTTIME </w:t>
      </w:r>
      <w:r>
        <w:rPr>
          <w:rFonts w:ascii="Consolas" w:hAnsi="Consolas"/>
          <w:color w:val="569CD6"/>
          <w:sz w:val="21"/>
          <w:szCs w:val="21"/>
        </w:rPr>
        <w:t>DESC</w:t>
      </w:r>
    </w:p>
    <w:p w14:paraId="4C0188E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1EE1B9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---------------------------------------------------------- Tạo phòng chiếu</w:t>
      </w:r>
    </w:p>
    <w:p w14:paraId="56A69FD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create_showroom</w:t>
      </w:r>
    </w:p>
    <w:p w14:paraId="514DF4E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@SHOWROOM_num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36B95C4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0015A3C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939B60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</w:t>
      </w:r>
      <w:r>
        <w:rPr>
          <w:rFonts w:ascii="Consolas" w:hAnsi="Consolas"/>
          <w:color w:val="57A64A"/>
          <w:sz w:val="21"/>
          <w:szCs w:val="21"/>
        </w:rPr>
        <w:t>-- Tạo rạp chiếu phim mới</w:t>
      </w:r>
    </w:p>
    <w:p w14:paraId="160A14F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SHOWROOM </w:t>
      </w:r>
    </w:p>
    <w:p w14:paraId="1BD36C6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ADADA"/>
          <w:sz w:val="21"/>
          <w:szCs w:val="21"/>
        </w:rPr>
        <w:t xml:space="preserve"> (@SHOWROOM_num);</w:t>
      </w:r>
    </w:p>
    <w:p w14:paraId="18F34E8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917EB4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</w:t>
      </w:r>
      <w:r>
        <w:rPr>
          <w:rFonts w:ascii="Consolas" w:hAnsi="Consolas"/>
          <w:color w:val="57A64A"/>
          <w:sz w:val="21"/>
          <w:szCs w:val="21"/>
        </w:rPr>
        <w:t>-- Lấy ID của rạp chiếu phim mới</w:t>
      </w:r>
    </w:p>
    <w:p w14:paraId="35A9EE0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@SHOWROOM_id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531CE68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@SHOWROOM_id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SCOPE_IDENTITY</w:t>
      </w:r>
      <w:r>
        <w:rPr>
          <w:rFonts w:ascii="Consolas" w:hAnsi="Consolas"/>
          <w:color w:val="B4B4B4"/>
          <w:sz w:val="21"/>
          <w:szCs w:val="21"/>
        </w:rPr>
        <w:t>()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16C458B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58BC9C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</w:t>
      </w:r>
      <w:r>
        <w:rPr>
          <w:rFonts w:ascii="Consolas" w:hAnsi="Consolas"/>
          <w:color w:val="57A64A"/>
          <w:sz w:val="21"/>
          <w:szCs w:val="21"/>
        </w:rPr>
        <w:t>-- Tạo các ghế Standard trong rạp chiếu phim    </w:t>
      </w:r>
    </w:p>
    <w:p w14:paraId="5EC9CA9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@letters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7E6CD14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2FA557E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529FAE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@letter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668C574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0FCF7F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@letters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ABCDEFGH'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3C188E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2AE25B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4DEAAE6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&lt;=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ADADA"/>
          <w:sz w:val="21"/>
          <w:szCs w:val="21"/>
        </w:rPr>
        <w:t>(@letters)</w:t>
      </w:r>
    </w:p>
    <w:p w14:paraId="3F32ABF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15FB31A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60AD1CE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&lt;=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</w:p>
    <w:p w14:paraId="6C3B859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4280D5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SUBSTRING</w:t>
      </w:r>
      <w:r>
        <w:rPr>
          <w:rFonts w:ascii="Consolas" w:hAnsi="Consolas"/>
          <w:color w:val="DADADA"/>
          <w:sz w:val="21"/>
          <w:szCs w:val="21"/>
        </w:rPr>
        <w:t xml:space="preserve">(@letters, @letter_index,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63860CA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seat (SHOWROOM_ID, SEATNUMBER, SEATTYPE)</w:t>
      </w:r>
    </w:p>
    <w:p w14:paraId="28A0418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ADADA"/>
          <w:sz w:val="21"/>
          <w:szCs w:val="21"/>
        </w:rPr>
        <w:t xml:space="preserve"> (@SHOWROOM_id,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DADADA"/>
          <w:sz w:val="21"/>
          <w:szCs w:val="21"/>
        </w:rPr>
        <w:t xml:space="preserve">(@letter, @number),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Standard'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26FEB03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13BBBF9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24B2F7B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0D660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3B42F41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29ADB4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</w:t>
      </w:r>
      <w:r>
        <w:rPr>
          <w:rFonts w:ascii="Consolas" w:hAnsi="Consolas"/>
          <w:color w:val="57A64A"/>
          <w:sz w:val="21"/>
          <w:szCs w:val="21"/>
        </w:rPr>
        <w:t>-- Tạo các ghế Couple trong rạp chiếu phim</w:t>
      </w:r>
    </w:p>
    <w:p w14:paraId="59DB8F6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@letters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IJ'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571872D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5FFADD4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607BC9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&lt;=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</w:p>
    <w:p w14:paraId="61DAD7D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2397AEB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D16B19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AA7EB8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&lt;=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ADADA"/>
          <w:sz w:val="21"/>
          <w:szCs w:val="21"/>
        </w:rPr>
        <w:t>(@letters)</w:t>
      </w:r>
    </w:p>
    <w:p w14:paraId="5702CB8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2146795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SUBSTRING</w:t>
      </w:r>
      <w:r>
        <w:rPr>
          <w:rFonts w:ascii="Consolas" w:hAnsi="Consolas"/>
          <w:color w:val="DADADA"/>
          <w:sz w:val="21"/>
          <w:szCs w:val="21"/>
        </w:rPr>
        <w:t xml:space="preserve">(@letters, @letter_index,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27AAF30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seat (SHOWROOM_ID, SEATNUMBER, SEATTYPE)</w:t>
      </w:r>
    </w:p>
    <w:p w14:paraId="6439176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ADADA"/>
          <w:sz w:val="21"/>
          <w:szCs w:val="21"/>
        </w:rPr>
        <w:t xml:space="preserve"> (@SHOWROOM_id,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DADADA"/>
          <w:sz w:val="21"/>
          <w:szCs w:val="21"/>
        </w:rPr>
        <w:t xml:space="preserve">(@letter, @number),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Couple'</w:t>
      </w:r>
      <w:r>
        <w:rPr>
          <w:rFonts w:ascii="Consolas" w:hAnsi="Consolas"/>
          <w:color w:val="DADADA"/>
          <w:sz w:val="21"/>
          <w:szCs w:val="21"/>
        </w:rPr>
        <w:t>);</w:t>
      </w:r>
    </w:p>
    <w:p w14:paraId="7D437A1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@letter_index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20AEF27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2985E5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A677E9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@number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4F70BBE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32E469B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FB8C6E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EB29C6C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5527D0A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select * from SEAT</w:t>
      </w:r>
    </w:p>
    <w:p w14:paraId="737C3C0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proc create_showroom</w:t>
      </w:r>
    </w:p>
    <w:p w14:paraId="0018D76E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540D51A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 Tạo lịch chiếu phim</w:t>
      </w:r>
    </w:p>
    <w:p w14:paraId="1E016FF3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383071F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---drop proc create_schedule</w:t>
      </w:r>
    </w:p>
    <w:p w14:paraId="35906BB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create_schedule</w:t>
      </w:r>
    </w:p>
    <w:p w14:paraId="00812FA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@p_SHOWROOMID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70E3A9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@p_movieID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7EB792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@p_startTime 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F944DC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@p_price </w:t>
      </w:r>
      <w:r>
        <w:rPr>
          <w:rFonts w:ascii="Consolas" w:hAnsi="Consolas"/>
          <w:color w:val="569CD6"/>
          <w:sz w:val="21"/>
          <w:szCs w:val="21"/>
        </w:rPr>
        <w:t>FLOAT</w:t>
      </w:r>
    </w:p>
    <w:p w14:paraId="1779699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27D4C7E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BEGIN</w:t>
      </w:r>
    </w:p>
    <w:p w14:paraId="2906DBE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NOCOUNT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72E78E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CE1A6F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</w:t>
      </w:r>
      <w:r>
        <w:rPr>
          <w:rFonts w:ascii="Consolas" w:hAnsi="Consolas"/>
          <w:color w:val="57A64A"/>
          <w:sz w:val="21"/>
          <w:szCs w:val="21"/>
        </w:rPr>
        <w:t>-- Check for schedule conflicts within the showroom</w:t>
      </w:r>
    </w:p>
    <w:p w14:paraId="17CF122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</w:p>
    <w:p w14:paraId="7DF8DD8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F58539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SCHEDULE</w:t>
      </w:r>
    </w:p>
    <w:p w14:paraId="0A8AF0D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SHOWROOM_ID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@p_SHOWROOMID</w:t>
      </w:r>
    </w:p>
    <w:p w14:paraId="0F472C8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</w:p>
    <w:p w14:paraId="3884BDA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(@p_startTime </w:t>
      </w:r>
      <w:r>
        <w:rPr>
          <w:rFonts w:ascii="Consolas" w:hAnsi="Consolas"/>
          <w:color w:val="B4B4B4"/>
          <w:sz w:val="21"/>
          <w:szCs w:val="21"/>
        </w:rPr>
        <w:t>&gt;=</w:t>
      </w:r>
      <w:r>
        <w:rPr>
          <w:rFonts w:ascii="Consolas" w:hAnsi="Consolas"/>
          <w:color w:val="DADADA"/>
          <w:sz w:val="21"/>
          <w:szCs w:val="21"/>
        </w:rPr>
        <w:t xml:space="preserve"> STARTTIME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@p_startTime </w:t>
      </w:r>
      <w:r>
        <w:rPr>
          <w:rFonts w:ascii="Consolas" w:hAnsi="Consolas"/>
          <w:color w:val="B4B4B4"/>
          <w:sz w:val="21"/>
          <w:szCs w:val="21"/>
        </w:rPr>
        <w:t>&lt;</w:t>
      </w:r>
      <w:r>
        <w:rPr>
          <w:rFonts w:ascii="Consolas" w:hAnsi="Consolas"/>
          <w:color w:val="DADADA"/>
          <w:sz w:val="21"/>
          <w:szCs w:val="21"/>
        </w:rPr>
        <w:t xml:space="preserve"> ENDTIME) </w:t>
      </w:r>
    </w:p>
    <w:p w14:paraId="576D158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OR</w:t>
      </w:r>
    </w:p>
    <w:p w14:paraId="0EE0803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(</w:t>
      </w:r>
      <w:r>
        <w:rPr>
          <w:rFonts w:ascii="Consolas" w:hAnsi="Consolas"/>
          <w:color w:val="DCDCAA"/>
          <w:sz w:val="21"/>
          <w:szCs w:val="21"/>
        </w:rPr>
        <w:t>DATEADD</w:t>
      </w:r>
      <w:r>
        <w:rPr>
          <w:rFonts w:ascii="Consolas" w:hAnsi="Consolas"/>
          <w:color w:val="DADADA"/>
          <w:sz w:val="21"/>
          <w:szCs w:val="21"/>
        </w:rPr>
        <w:t>(MINUTE,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DURATION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MOVIE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@p_movieID), @p_startTime) </w:t>
      </w:r>
      <w:r>
        <w:rPr>
          <w:rFonts w:ascii="Consolas" w:hAnsi="Consolas"/>
          <w:color w:val="B4B4B4"/>
          <w:sz w:val="21"/>
          <w:szCs w:val="21"/>
        </w:rPr>
        <w:t>&gt;</w:t>
      </w:r>
      <w:r>
        <w:rPr>
          <w:rFonts w:ascii="Consolas" w:hAnsi="Consolas"/>
          <w:color w:val="DADADA"/>
          <w:sz w:val="21"/>
          <w:szCs w:val="21"/>
        </w:rPr>
        <w:t xml:space="preserve"> STARTTIME </w:t>
      </w:r>
    </w:p>
    <w:p w14:paraId="55A2939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@p_startTime </w:t>
      </w:r>
      <w:r>
        <w:rPr>
          <w:rFonts w:ascii="Consolas" w:hAnsi="Consolas"/>
          <w:color w:val="B4B4B4"/>
          <w:sz w:val="21"/>
          <w:szCs w:val="21"/>
        </w:rPr>
        <w:t>&lt;</w:t>
      </w:r>
      <w:r>
        <w:rPr>
          <w:rFonts w:ascii="Consolas" w:hAnsi="Consolas"/>
          <w:color w:val="DADADA"/>
          <w:sz w:val="21"/>
          <w:szCs w:val="21"/>
        </w:rPr>
        <w:t xml:space="preserve"> ENDTIME)</w:t>
      </w:r>
    </w:p>
    <w:p w14:paraId="5905061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)</w:t>
      </w:r>
    </w:p>
    <w:p w14:paraId="30C83C7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)</w:t>
      </w:r>
    </w:p>
    <w:p w14:paraId="0CC5327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042EF6A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    </w:t>
      </w:r>
      <w:r>
        <w:rPr>
          <w:rFonts w:ascii="Consolas" w:hAnsi="Consolas"/>
          <w:color w:val="57A64A"/>
          <w:sz w:val="21"/>
          <w:szCs w:val="21"/>
        </w:rPr>
        <w:t>-- Handle the conflict (e.g., raise an error, return a message)</w:t>
      </w:r>
    </w:p>
    <w:p w14:paraId="18B80C5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THROW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51000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Schedule conflict: The showroom is already booked at this time.'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67BEA35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178C7DB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3BEE7A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DC9271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DADADA"/>
          <w:sz w:val="21"/>
          <w:szCs w:val="21"/>
        </w:rPr>
        <w:t xml:space="preserve"> @seatCount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38EE67A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@seatCount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90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2D0ACBD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23A684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</w:t>
      </w:r>
      <w:r>
        <w:rPr>
          <w:rFonts w:ascii="Consolas" w:hAnsi="Consolas"/>
          <w:color w:val="57A64A"/>
          <w:sz w:val="21"/>
          <w:szCs w:val="21"/>
        </w:rPr>
        <w:t>-- Insert the schedule</w:t>
      </w:r>
    </w:p>
    <w:p w14:paraId="65BEFA4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SCHEDULE (SHOWROOM_ID, MOVIE_ID, STARTTIME, ENDTIME, PRICE)</w:t>
      </w:r>
    </w:p>
    <w:p w14:paraId="6A936B9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@p_SHOWROOMID, @p_movieID, @p_startTime, </w:t>
      </w:r>
      <w:r>
        <w:rPr>
          <w:rFonts w:ascii="Consolas" w:hAnsi="Consolas"/>
          <w:color w:val="DCDCAA"/>
          <w:sz w:val="21"/>
          <w:szCs w:val="21"/>
        </w:rPr>
        <w:t>DATEADD</w:t>
      </w:r>
      <w:r>
        <w:rPr>
          <w:rFonts w:ascii="Consolas" w:hAnsi="Consolas"/>
          <w:color w:val="DADADA"/>
          <w:sz w:val="21"/>
          <w:szCs w:val="21"/>
        </w:rPr>
        <w:t>(MINUTE,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DURATION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MOVIE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@p_movieID), @p_startTime), @p_price;   </w:t>
      </w:r>
    </w:p>
    <w:p w14:paraId="3494B51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47F2FBC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FB200BF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7AD3781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 Lấy lịch chiếu của 1 phòng</w:t>
      </w:r>
    </w:p>
    <w:p w14:paraId="1DB359A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[dbo].[get_schedule_by_showroom]</w:t>
      </w:r>
    </w:p>
    <w:p w14:paraId="0484592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@SHOWROOM_id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645C16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BDA686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4E42C4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NOCOUNT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08493F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92D263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54203B1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schedule.ID,</w:t>
      </w:r>
    </w:p>
    <w:p w14:paraId="7387B36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SHOWROOM.SHOWROOMNUMBER,</w:t>
      </w:r>
    </w:p>
    <w:p w14:paraId="37FA4C4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POSTER,</w:t>
      </w:r>
    </w:p>
    <w:p w14:paraId="184D6C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TITLE,</w:t>
      </w:r>
    </w:p>
    <w:p w14:paraId="6D4E1E3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movie.DURATION,</w:t>
      </w:r>
    </w:p>
    <w:p w14:paraId="68EA95E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SCHEDULE.STARTTIME,</w:t>
      </w:r>
    </w:p>
    <w:p w14:paraId="0A866C8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SCHEDULE.ENDTIME,</w:t>
      </w:r>
    </w:p>
    <w:p w14:paraId="61FD6EA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SCHEDULE.PRICE</w:t>
      </w:r>
    </w:p>
    <w:p w14:paraId="528BA63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5274246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</w:t>
      </w:r>
    </w:p>
    <w:p w14:paraId="4CA58BD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05F36E3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SHOWROOM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schedule.SHOWROOM_ID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SHOWROOM.ID</w:t>
      </w:r>
    </w:p>
    <w:p w14:paraId="66D7C7A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F147C0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4FE6471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movie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movie.ID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schedule.MOVIE_ID</w:t>
      </w:r>
    </w:p>
    <w:p w14:paraId="504252F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1B7683A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SHOWROOM.ID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@SHOWROOM_id</w:t>
      </w:r>
    </w:p>
    <w:p w14:paraId="2CA4C1E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47AEC16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schedule.ID,</w:t>
      </w:r>
    </w:p>
    <w:p w14:paraId="163DB4F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)),</w:t>
      </w:r>
    </w:p>
    <w:p w14:paraId="5854B5A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movie.DURATION,</w:t>
      </w:r>
    </w:p>
    <w:p w14:paraId="44C8E76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schedule.SHOWROOM_ID,</w:t>
      </w:r>
    </w:p>
    <w:p w14:paraId="6A618B2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schedule.MOVIE_ID,</w:t>
      </w:r>
    </w:p>
    <w:p w14:paraId="3B23DD8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schedule.STARTTIME,</w:t>
      </w:r>
    </w:p>
    <w:p w14:paraId="69F6BB7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SCHEDULE.ENDTIME,</w:t>
      </w:r>
    </w:p>
    <w:p w14:paraId="3982B73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schedule.PRICE,</w:t>
      </w:r>
    </w:p>
    <w:p w14:paraId="66BCBEC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SHOWROOM.SHOWROOMNUMBER,</w:t>
      </w:r>
    </w:p>
    <w:p w14:paraId="71EEEE4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7637A61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4FEB456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schedule.STARTTIME </w:t>
      </w:r>
      <w:r>
        <w:rPr>
          <w:rFonts w:ascii="Consolas" w:hAnsi="Consolas"/>
          <w:color w:val="569CD6"/>
          <w:sz w:val="21"/>
          <w:szCs w:val="21"/>
        </w:rPr>
        <w:t>desc</w:t>
      </w:r>
    </w:p>
    <w:p w14:paraId="0FD1545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6C9C2BC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E4812F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E0B4A1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--exec [get_schedule_by_showroom] 1</w:t>
      </w:r>
    </w:p>
    <w:p w14:paraId="42264A7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202B51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proc get_schedule_by_showroom</w:t>
      </w:r>
    </w:p>
    <w:p w14:paraId="4CE9ACE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B9B4F0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 Lấy lịch chiếu của 1 phim</w:t>
      </w:r>
    </w:p>
    <w:p w14:paraId="50334DA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[dbo].[get_schedule_by_movie]</w:t>
      </w:r>
    </w:p>
    <w:p w14:paraId="5B35F90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@MOVIE_id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409F25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4690D8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D386BA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schedule.ID,SHOWROOM.SHOWROOMNUMBER,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POSTER,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TITLE</w:t>
      </w:r>
    </w:p>
    <w:p w14:paraId="3886B25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, movie.DURATION, SCHEDULE.STARTTIME,Schedule.PRICE, SCHEDULE.ENDTIME,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ADADA"/>
          <w:sz w:val="21"/>
          <w:szCs w:val="21"/>
        </w:rPr>
        <w:t xml:space="preserve">(TICKET.ID)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BOOKED</w:t>
      </w:r>
    </w:p>
    <w:p w14:paraId="2273C6A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schedule</w:t>
      </w:r>
    </w:p>
    <w:p w14:paraId="4E99173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SHOWROOM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schedule.SHOWROOM_ID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SHOWROOM.ID</w:t>
      </w:r>
    </w:p>
    <w:p w14:paraId="621B657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TICKET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TICKET.SCHEDULE_ID</w:t>
      </w:r>
    </w:p>
    <w:p w14:paraId="500FE4E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movie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movie.ID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schedule.MOVIE_ID</w:t>
      </w:r>
    </w:p>
    <w:p w14:paraId="0CCCB8D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 MOVIE.ID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@MOVIE_id</w:t>
      </w:r>
    </w:p>
    <w:p w14:paraId="24DB40C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schedule.ID,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(movie.TITLE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)), movie.DURATION,schedule.SHOWROOM_ID, </w:t>
      </w:r>
    </w:p>
    <w:p w14:paraId="0A501E9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schedule.MOVIE_ID, schedule.STARTTIME, SCHEDULE.ENDTIME, schedule.PRICE, SHOWROOM.SHOWROOMNUMBER,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(MOVIE.POSTER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3EB2E8C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7098737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schedule.STARTTIME </w:t>
      </w:r>
      <w:r>
        <w:rPr>
          <w:rFonts w:ascii="Consolas" w:hAnsi="Consolas"/>
          <w:color w:val="569CD6"/>
          <w:sz w:val="21"/>
          <w:szCs w:val="21"/>
        </w:rPr>
        <w:t>desc</w:t>
      </w:r>
    </w:p>
    <w:p w14:paraId="23930C1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5B431F6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91783F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exec [get_schedule_by_movie] 1</w:t>
      </w:r>
    </w:p>
    <w:p w14:paraId="562F39C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schedule </w:t>
      </w:r>
    </w:p>
    <w:p w14:paraId="6CC8825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33C8DB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proc [get_schedule_by_movie]</w:t>
      </w:r>
    </w:p>
    <w:p w14:paraId="2516283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E115AF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 lấy danh sách phim đang chiếu</w:t>
      </w:r>
    </w:p>
    <w:p w14:paraId="5ADB63C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</w:t>
      </w:r>
      <w:r>
        <w:rPr>
          <w:rFonts w:ascii="Consolas" w:hAnsi="Consolas"/>
          <w:color w:val="DADADA"/>
          <w:sz w:val="21"/>
          <w:szCs w:val="21"/>
        </w:rPr>
        <w:t xml:space="preserve"> getIshowingMovie </w:t>
      </w:r>
    </w:p>
    <w:p w14:paraId="2D90F13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2C8380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BE0230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 MOVIE.</w:t>
      </w:r>
      <w:r>
        <w:rPr>
          <w:rFonts w:ascii="Consolas" w:hAnsi="Consolas"/>
          <w:color w:val="B4B4B4"/>
          <w:sz w:val="21"/>
          <w:szCs w:val="21"/>
        </w:rPr>
        <w:t>*</w:t>
      </w:r>
    </w:p>
    <w:p w14:paraId="70ACF36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MOVIE </w:t>
      </w:r>
    </w:p>
    <w:p w14:paraId="360275C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GETDATE</w:t>
      </w:r>
      <w:r>
        <w:rPr>
          <w:rFonts w:ascii="Consolas" w:hAnsi="Consolas"/>
          <w:color w:val="B4B4B4"/>
          <w:sz w:val="21"/>
          <w:szCs w:val="21"/>
        </w:rPr>
        <w:t>()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BETWEEN</w:t>
      </w:r>
      <w:r>
        <w:rPr>
          <w:rFonts w:ascii="Consolas" w:hAnsi="Consolas"/>
          <w:color w:val="DADADA"/>
          <w:sz w:val="21"/>
          <w:szCs w:val="21"/>
        </w:rPr>
        <w:t xml:space="preserve"> MOVIE.OPENING_DAY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MOVIE.CLOSING_DAY;</w:t>
      </w:r>
    </w:p>
    <w:p w14:paraId="176E537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7E84470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3A5D91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PROC getIshowingMovie</w:t>
      </w:r>
    </w:p>
    <w:p w14:paraId="7C8649C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EXEC getIshowingMovie</w:t>
      </w:r>
    </w:p>
    <w:p w14:paraId="46CA46B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908B7D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E82BF7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 xml:space="preserve">-------------------------------------------------- Lấy các ghế đã được đặt </w:t>
      </w:r>
    </w:p>
    <w:p w14:paraId="38F8808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get_booked_seats</w:t>
      </w:r>
    </w:p>
    <w:p w14:paraId="30670F9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@schedule_id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7CCDB9D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7B5F70D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7785B7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seat.ID, seat.SEATNUMBER, SEAT.SEATTYPE, TICKET.ID, BOOKING_ID, SCHEDULE_ID</w:t>
      </w:r>
    </w:p>
    <w:p w14:paraId="7F58E39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seat</w:t>
      </w:r>
    </w:p>
    <w:p w14:paraId="101F835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TICKET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seat.ID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TICKET.SEAT_ID</w:t>
      </w:r>
    </w:p>
    <w:p w14:paraId="23FDE9F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schedule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TICKET.SCHEDULE_ID</w:t>
      </w:r>
    </w:p>
    <w:p w14:paraId="5F06326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 schedule.ID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@schedule_id</w:t>
      </w:r>
    </w:p>
    <w:p w14:paraId="0BC95D3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4708A8E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244245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 xml:space="preserve">-- drop proc get_booked_seats </w:t>
      </w:r>
    </w:p>
    <w:p w14:paraId="7B3324E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exec get_booked_seats 5</w:t>
      </w:r>
    </w:p>
    <w:p w14:paraId="741C739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select * from TICKET</w:t>
      </w:r>
    </w:p>
    <w:p w14:paraId="028B131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-- select * from booking</w:t>
      </w:r>
    </w:p>
    <w:p w14:paraId="2C682BD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367238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 Lấy danh sách các ghế</w:t>
      </w:r>
    </w:p>
    <w:p w14:paraId="16CA36D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get_seats</w:t>
      </w:r>
    </w:p>
    <w:p w14:paraId="66A7100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@schedule_id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321DC2C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AC6A3B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1835F4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seat.ID, seat.SEATNUMBER, SEAT.SEATTYPE</w:t>
      </w:r>
    </w:p>
    <w:p w14:paraId="57EAD85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seat</w:t>
      </w:r>
    </w:p>
    <w:p w14:paraId="67799E2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SHOWROOM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SHOWROOM.ID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SEAT.SHOWROOM_ID</w:t>
      </w:r>
    </w:p>
    <w:p w14:paraId="3FB5FCC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schedule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SHOWROOM.ID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SCHEDULE.SHOWROOM_ID</w:t>
      </w:r>
    </w:p>
    <w:p w14:paraId="43AEAB9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</w:p>
    <w:p w14:paraId="1EF8B4A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schedule.ID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@schedule_id</w:t>
      </w:r>
    </w:p>
    <w:p w14:paraId="4636BEA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3D3E27E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48C903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select * from seat</w:t>
      </w:r>
    </w:p>
    <w:p w14:paraId="6F8597F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 xml:space="preserve">-- exec get_seats 1 </w:t>
      </w:r>
    </w:p>
    <w:p w14:paraId="732501C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DC3128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proc get_seats</w:t>
      </w:r>
    </w:p>
    <w:p w14:paraId="6FAAA506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0089CB3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 Lấy các combo</w:t>
      </w:r>
    </w:p>
    <w:p w14:paraId="4146F14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dbo.get_foodcombo</w:t>
      </w:r>
    </w:p>
    <w:p w14:paraId="59A3E06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7EE4B50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2701665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</w:p>
    <w:p w14:paraId="7BC01C9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ID,</w:t>
      </w:r>
    </w:p>
    <w:p w14:paraId="1416299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fc.NAME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1468A8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FOOD,</w:t>
      </w:r>
    </w:p>
    <w:p w14:paraId="7A3E37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3FDEB31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5D895E2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79ED23F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19892D2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FOOD_QUANTITY,</w:t>
      </w:r>
    </w:p>
    <w:p w14:paraId="3E96A94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DRINK,</w:t>
      </w:r>
    </w:p>
    <w:p w14:paraId="34E80C4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452B448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27F0AEE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5771E4A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475D984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DRINK_QUANTITY,</w:t>
      </w:r>
    </w:p>
    <w:p w14:paraId="6CA701A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fc.PRICE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PRICE,</w:t>
      </w:r>
    </w:p>
    <w:p w14:paraId="5DF7502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IMAGE</w:t>
      </w:r>
    </w:p>
    <w:p w14:paraId="73CB35B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foodcombo fc</w:t>
      </w:r>
    </w:p>
    <w:p w14:paraId="55D7D0B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pf.FCB_ID</w:t>
      </w:r>
    </w:p>
    <w:p w14:paraId="536F01C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64A40E7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fc.ID, fc.NAME, fc.PRICE,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04CB45D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054330C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DB437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 exec get_foodcombo</w:t>
      </w:r>
    </w:p>
    <w:p w14:paraId="05C82CA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B65EFF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0B4974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 Lấy combo by ID</w:t>
      </w:r>
    </w:p>
    <w:p w14:paraId="6B1C34A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dbo.get_foodcombo_by_id @id </w:t>
      </w:r>
      <w:r>
        <w:rPr>
          <w:rFonts w:ascii="Consolas" w:hAnsi="Consolas"/>
          <w:color w:val="569CD6"/>
          <w:sz w:val="21"/>
          <w:szCs w:val="21"/>
        </w:rPr>
        <w:t>int</w:t>
      </w:r>
    </w:p>
    <w:p w14:paraId="341D4E9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635D32B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96EE52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</w:p>
    <w:p w14:paraId="7E5ADB9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ID,</w:t>
      </w:r>
    </w:p>
    <w:p w14:paraId="7EA8284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fc.NAME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41EB4A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FOOD,</w:t>
      </w:r>
    </w:p>
    <w:p w14:paraId="7905BB7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6BF6B38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72522B7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555A63F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FOOD'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07B9348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FOOD_QUANTITY,</w:t>
      </w:r>
    </w:p>
    <w:p w14:paraId="6720CAF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DADADA"/>
          <w:sz w:val="21"/>
          <w:szCs w:val="21"/>
        </w:rPr>
        <w:t xml:space="preserve"> p.TYPE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DADADA"/>
          <w:sz w:val="21"/>
          <w:szCs w:val="21"/>
        </w:rPr>
        <w:t xml:space="preserve"> p.NAME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DRINK,</w:t>
      </w:r>
    </w:p>
    <w:p w14:paraId="7016B70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STUFF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,'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(pf.QUANTITY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</w:p>
    <w:p w14:paraId="3279415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</w:p>
    <w:p w14:paraId="70CC9BB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p2.ID </w:t>
      </w:r>
    </w:p>
    <w:p w14:paraId="747EB80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p2.TYPE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DRINK'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</w:p>
    <w:p w14:paraId="3C6620B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FOR </w:t>
      </w:r>
      <w:r>
        <w:rPr>
          <w:rFonts w:ascii="Consolas" w:hAnsi="Consolas"/>
          <w:color w:val="569CD6"/>
          <w:sz w:val="21"/>
          <w:szCs w:val="21"/>
        </w:rPr>
        <w:t>XML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PATH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DRINK_QUANTITY,</w:t>
      </w:r>
    </w:p>
    <w:p w14:paraId="3502977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fc.PRICE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PRICE,</w:t>
      </w:r>
    </w:p>
    <w:p w14:paraId="3F78F7B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IMAGE</w:t>
      </w:r>
    </w:p>
    <w:p w14:paraId="1EC4C2C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foodcombo fc</w:t>
      </w:r>
    </w:p>
    <w:p w14:paraId="7D716A8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pf.FCB_ID</w:t>
      </w:r>
    </w:p>
    <w:p w14:paraId="031121F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ADADA"/>
          <w:sz w:val="21"/>
          <w:szCs w:val="21"/>
        </w:rPr>
        <w:t xml:space="preserve"> product p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43503DD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FC.ID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@id</w:t>
      </w:r>
    </w:p>
    <w:p w14:paraId="7860734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fc.ID, fc.NAME, fc.PRICE,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(fc.Image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DADADA"/>
          <w:sz w:val="21"/>
          <w:szCs w:val="21"/>
        </w:rPr>
        <w:t>))</w:t>
      </w:r>
    </w:p>
    <w:p w14:paraId="2732B73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5FACA0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C98826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 exec get_foodcombo_by_id 1</w:t>
      </w:r>
    </w:p>
    <w:p w14:paraId="01CEF42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B7903B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C912A6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 xml:space="preserve">------------------------------------------------- Đặt vé </w:t>
      </w:r>
    </w:p>
    <w:p w14:paraId="1814799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</w:t>
      </w:r>
      <w:r>
        <w:rPr>
          <w:rFonts w:ascii="Consolas" w:hAnsi="Consolas"/>
          <w:color w:val="DADADA"/>
          <w:sz w:val="21"/>
          <w:szCs w:val="21"/>
        </w:rPr>
        <w:t xml:space="preserve"> create_booking  @staffID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,@promotionID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, @bookingID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OUTPUT</w:t>
      </w:r>
    </w:p>
    <w:p w14:paraId="6488D33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701CDF5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EB1FDE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>   </w:t>
      </w:r>
      <w:r>
        <w:rPr>
          <w:rFonts w:ascii="Consolas" w:hAnsi="Consolas"/>
          <w:color w:val="57A64A"/>
          <w:sz w:val="21"/>
          <w:szCs w:val="21"/>
        </w:rPr>
        <w:t>-- TAO BOOKING</w:t>
      </w:r>
    </w:p>
    <w:p w14:paraId="2D6752C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[dbo].[BOOKING]</w:t>
      </w:r>
    </w:p>
    <w:p w14:paraId="6FDF626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([STAFF_ID]</w:t>
      </w:r>
    </w:p>
    <w:p w14:paraId="67CFCA0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,[CREATED_AT]</w:t>
      </w:r>
    </w:p>
    <w:p w14:paraId="29869E6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,[FOODPRICE]</w:t>
      </w:r>
    </w:p>
    <w:p w14:paraId="2C7794C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>           ,[TICKETPRICE]</w:t>
      </w:r>
    </w:p>
    <w:p w14:paraId="0294964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,[PROMOTION_ID])</w:t>
      </w:r>
    </w:p>
    <w:p w14:paraId="1956DE4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VALUES</w:t>
      </w:r>
    </w:p>
    <w:p w14:paraId="349AA05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(@staffID         </w:t>
      </w:r>
    </w:p>
    <w:p w14:paraId="2B050F5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DCDCAA"/>
          <w:sz w:val="21"/>
          <w:szCs w:val="21"/>
        </w:rPr>
        <w:t>GETDATE</w:t>
      </w:r>
      <w:r>
        <w:rPr>
          <w:rFonts w:ascii="Consolas" w:hAnsi="Consolas"/>
          <w:color w:val="B4B4B4"/>
          <w:sz w:val="21"/>
          <w:szCs w:val="21"/>
        </w:rPr>
        <w:t>()</w:t>
      </w:r>
    </w:p>
    <w:p w14:paraId="7C29E36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6E06CB9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5BDA84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,@promotionID)</w:t>
      </w:r>
    </w:p>
    <w:p w14:paraId="27EDF48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>   </w:t>
      </w:r>
      <w:r>
        <w:rPr>
          <w:rFonts w:ascii="Consolas" w:hAnsi="Consolas"/>
          <w:color w:val="57A64A"/>
          <w:sz w:val="21"/>
          <w:szCs w:val="21"/>
        </w:rPr>
        <w:t>-- LAY ID CUA BOOKING VUA TAO</w:t>
      </w:r>
    </w:p>
    <w:p w14:paraId="6ECAAA1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@bookingID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SCOPE_IDENTITY</w:t>
      </w:r>
      <w:r>
        <w:rPr>
          <w:rFonts w:ascii="Consolas" w:hAnsi="Consolas"/>
          <w:color w:val="B4B4B4"/>
          <w:sz w:val="21"/>
          <w:szCs w:val="21"/>
        </w:rPr>
        <w:t>()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6FED413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@bookingID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BOOKING_id;</w:t>
      </w:r>
    </w:p>
    <w:p w14:paraId="7BED13E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5122900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5FBBB5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54F33A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</w:t>
      </w:r>
      <w:r>
        <w:rPr>
          <w:rFonts w:ascii="Consolas" w:hAnsi="Consolas"/>
          <w:color w:val="DADADA"/>
          <w:sz w:val="21"/>
          <w:szCs w:val="21"/>
        </w:rPr>
        <w:t xml:space="preserve"> create_booking_without_promotion   @staffID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, @bookingID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OUTPUT</w:t>
      </w:r>
    </w:p>
    <w:p w14:paraId="1A7C695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1E26E9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6B8BED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>   </w:t>
      </w:r>
      <w:r>
        <w:rPr>
          <w:rFonts w:ascii="Consolas" w:hAnsi="Consolas"/>
          <w:color w:val="57A64A"/>
          <w:sz w:val="21"/>
          <w:szCs w:val="21"/>
        </w:rPr>
        <w:t>-- TAO BOOKING</w:t>
      </w:r>
    </w:p>
    <w:p w14:paraId="087D215C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ADADA"/>
          <w:sz w:val="21"/>
          <w:szCs w:val="21"/>
        </w:rPr>
        <w:t xml:space="preserve"> [dbo].[BOOKING]</w:t>
      </w:r>
    </w:p>
    <w:p w14:paraId="43757A3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([STAFF_ID]</w:t>
      </w:r>
    </w:p>
    <w:p w14:paraId="0CDDBDB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,[CREATED_AT]</w:t>
      </w:r>
    </w:p>
    <w:p w14:paraId="31C3B80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,[FOODPRICE]</w:t>
      </w:r>
    </w:p>
    <w:p w14:paraId="3C778DE7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,[TICKETPRICE])</w:t>
      </w:r>
    </w:p>
    <w:p w14:paraId="518BBAF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VALUES</w:t>
      </w:r>
    </w:p>
    <w:p w14:paraId="788FC2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(@staffID         </w:t>
      </w:r>
    </w:p>
    <w:p w14:paraId="3E27D05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DCDCAA"/>
          <w:sz w:val="21"/>
          <w:szCs w:val="21"/>
        </w:rPr>
        <w:t>GETDATE</w:t>
      </w:r>
      <w:r>
        <w:rPr>
          <w:rFonts w:ascii="Consolas" w:hAnsi="Consolas"/>
          <w:color w:val="B4B4B4"/>
          <w:sz w:val="21"/>
          <w:szCs w:val="21"/>
        </w:rPr>
        <w:t>()</w:t>
      </w:r>
    </w:p>
    <w:p w14:paraId="186FDB0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632F52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3BF305C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>   </w:t>
      </w:r>
      <w:r>
        <w:rPr>
          <w:rFonts w:ascii="Consolas" w:hAnsi="Consolas"/>
          <w:color w:val="57A64A"/>
          <w:sz w:val="21"/>
          <w:szCs w:val="21"/>
        </w:rPr>
        <w:t>-- LAY ID CUA BOOKING VUA TAO</w:t>
      </w:r>
    </w:p>
    <w:p w14:paraId="7531506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@bookingID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SCOPE_IDENTITY</w:t>
      </w:r>
      <w:r>
        <w:rPr>
          <w:rFonts w:ascii="Consolas" w:hAnsi="Consolas"/>
          <w:color w:val="B4B4B4"/>
          <w:sz w:val="21"/>
          <w:szCs w:val="21"/>
        </w:rPr>
        <w:t>()</w:t>
      </w:r>
      <w:r>
        <w:rPr>
          <w:rFonts w:ascii="Consolas" w:hAnsi="Consolas"/>
          <w:color w:val="DADADA"/>
          <w:sz w:val="21"/>
          <w:szCs w:val="21"/>
        </w:rPr>
        <w:t>;</w:t>
      </w:r>
    </w:p>
    <w:p w14:paraId="7FE6403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@bookingID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BOOKING_id;</w:t>
      </w:r>
    </w:p>
    <w:p w14:paraId="3F3AF5EB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53F9142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5872FE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E46786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--drop proc create_booking</w:t>
      </w:r>
    </w:p>
    <w:p w14:paraId="7086EBED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</w:p>
    <w:p w14:paraId="0315C68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THEM THONG TIN VE COMBO DO AN</w:t>
      </w:r>
    </w:p>
    <w:p w14:paraId="756E046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8AAE73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CAP NHAT TRANG THAI CUA CAC VE</w:t>
      </w:r>
    </w:p>
    <w:p w14:paraId="6F740735" w14:textId="77777777" w:rsidR="005800A5" w:rsidRDefault="005800A5" w:rsidP="005800A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5145763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 Tổng doanh thu trong ngày của nhân viên</w:t>
      </w:r>
    </w:p>
    <w:p w14:paraId="70D5D0E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ADADA"/>
          <w:sz w:val="21"/>
          <w:szCs w:val="21"/>
        </w:rPr>
        <w:t xml:space="preserve"> get_price_sum</w:t>
      </w:r>
    </w:p>
    <w:p w14:paraId="55BC50D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@staff_id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475113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@created_at </w:t>
      </w:r>
      <w:r>
        <w:rPr>
          <w:rFonts w:ascii="Consolas" w:hAnsi="Consolas"/>
          <w:color w:val="569CD6"/>
          <w:sz w:val="21"/>
          <w:szCs w:val="21"/>
        </w:rPr>
        <w:t>DATE</w:t>
      </w:r>
    </w:p>
    <w:p w14:paraId="0A21E95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52013BDE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462934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((FOODPRICE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TICKETPRICE)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-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COALESCE</w:t>
      </w:r>
      <w:r>
        <w:rPr>
          <w:rFonts w:ascii="Consolas" w:hAnsi="Consolas"/>
          <w:color w:val="DADADA"/>
          <w:sz w:val="21"/>
          <w:szCs w:val="21"/>
        </w:rPr>
        <w:t xml:space="preserve">(Promotion.Discount,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))</w:t>
      </w:r>
      <w:r>
        <w:rPr>
          <w:rFonts w:ascii="Consolas" w:hAnsi="Consolas"/>
          <w:color w:val="B4B4B4"/>
          <w:sz w:val="21"/>
          <w:szCs w:val="21"/>
        </w:rPr>
        <w:t>/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TotalPrice</w:t>
      </w:r>
    </w:p>
    <w:p w14:paraId="24B81C2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[IIEXCinema].[dbo].[BOOKING]</w:t>
      </w:r>
    </w:p>
    <w:p w14:paraId="461BC69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LEFT JOIN</w:t>
      </w:r>
      <w:r>
        <w:rPr>
          <w:rFonts w:ascii="Consolas" w:hAnsi="Consolas"/>
          <w:color w:val="DADADA"/>
          <w:sz w:val="21"/>
          <w:szCs w:val="21"/>
        </w:rPr>
        <w:t xml:space="preserve"> Promotion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Promotion.ID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BOOKING.promotion_id</w:t>
      </w:r>
    </w:p>
    <w:p w14:paraId="329EC6A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[STAFF_ID]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@staff_id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([CREATED_AT]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DATE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@created_at</w:t>
      </w:r>
    </w:p>
    <w:p w14:paraId="1037E42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B38DD8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F97355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6E65EB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 xml:space="preserve">--drop proc  get_price_sum </w:t>
      </w:r>
    </w:p>
    <w:p w14:paraId="0ECD567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select * from statitics</w:t>
      </w:r>
    </w:p>
    <w:p w14:paraId="767B235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EXEC get_price_sum 2, '03/16/2023'</w:t>
      </w:r>
    </w:p>
    <w:p w14:paraId="6D06BF9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6F072F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-----------------------------------------------------------------Doanh thu theo thang</w:t>
      </w:r>
    </w:p>
    <w:p w14:paraId="41787F9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</w:t>
      </w:r>
      <w:r>
        <w:rPr>
          <w:rFonts w:ascii="Consolas" w:hAnsi="Consolas"/>
          <w:color w:val="DADADA"/>
          <w:sz w:val="21"/>
          <w:szCs w:val="21"/>
        </w:rPr>
        <w:t xml:space="preserve"> get_revenue_by_month @month </w:t>
      </w:r>
      <w:r>
        <w:rPr>
          <w:rFonts w:ascii="Consolas" w:hAnsi="Consolas"/>
          <w:color w:val="569CD6"/>
          <w:sz w:val="21"/>
          <w:szCs w:val="21"/>
        </w:rPr>
        <w:t>date</w:t>
      </w:r>
    </w:p>
    <w:p w14:paraId="46C2E333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3D92E93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80A3DC5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</w:p>
    <w:p w14:paraId="4BF09764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(CREATED_AT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DATE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BookingDate,</w:t>
      </w:r>
    </w:p>
    <w:p w14:paraId="67ECB596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((FOODPRICE 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TICKETPRICE)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4B4B4"/>
          <w:sz w:val="21"/>
          <w:szCs w:val="21"/>
        </w:rPr>
        <w:t>-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COALESCE</w:t>
      </w:r>
      <w:r>
        <w:rPr>
          <w:rFonts w:ascii="Consolas" w:hAnsi="Consolas"/>
          <w:color w:val="DADADA"/>
          <w:sz w:val="21"/>
          <w:szCs w:val="21"/>
        </w:rPr>
        <w:t xml:space="preserve">(Promotion.Discount,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 xml:space="preserve">)) </w:t>
      </w:r>
      <w:r>
        <w:rPr>
          <w:rFonts w:ascii="Consolas" w:hAnsi="Consolas"/>
          <w:color w:val="B4B4B4"/>
          <w:sz w:val="21"/>
          <w:szCs w:val="21"/>
        </w:rPr>
        <w:t>/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TotalPrice</w:t>
      </w:r>
    </w:p>
    <w:p w14:paraId="7EFF28A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</w:p>
    <w:p w14:paraId="1DC7CE30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[IIEXCinema].[dbo].[BOOKING]</w:t>
      </w:r>
    </w:p>
    <w:p w14:paraId="153DC56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LEFT JOIN</w:t>
      </w:r>
    </w:p>
    <w:p w14:paraId="7DCAE29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Promotion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Promotion.ID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BOOKING.promotion_id</w:t>
      </w:r>
    </w:p>
    <w:p w14:paraId="6B62F94A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MONTH</w:t>
      </w:r>
      <w:r>
        <w:rPr>
          <w:rFonts w:ascii="Consolas" w:hAnsi="Consolas"/>
          <w:color w:val="DADADA"/>
          <w:sz w:val="21"/>
          <w:szCs w:val="21"/>
        </w:rPr>
        <w:t xml:space="preserve">(CREATED_AT)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MONTH</w:t>
      </w:r>
      <w:r>
        <w:rPr>
          <w:rFonts w:ascii="Consolas" w:hAnsi="Consolas"/>
          <w:color w:val="DADADA"/>
          <w:sz w:val="21"/>
          <w:szCs w:val="21"/>
        </w:rPr>
        <w:t xml:space="preserve">(@month)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YEAR</w:t>
      </w:r>
      <w:r>
        <w:rPr>
          <w:rFonts w:ascii="Consolas" w:hAnsi="Consolas"/>
          <w:color w:val="DADADA"/>
          <w:sz w:val="21"/>
          <w:szCs w:val="21"/>
        </w:rPr>
        <w:t xml:space="preserve">(CREATED_AT)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YEAR</w:t>
      </w:r>
      <w:r>
        <w:rPr>
          <w:rFonts w:ascii="Consolas" w:hAnsi="Consolas"/>
          <w:color w:val="DADADA"/>
          <w:sz w:val="21"/>
          <w:szCs w:val="21"/>
        </w:rPr>
        <w:t>(@month)</w:t>
      </w:r>
    </w:p>
    <w:p w14:paraId="4F028EA2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GROUP BY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</w:p>
    <w:p w14:paraId="3026B558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(CREATED_AT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DATE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5807B84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ORDER BY</w:t>
      </w:r>
    </w:p>
    <w:p w14:paraId="3B3638D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CAST</w:t>
      </w:r>
      <w:r>
        <w:rPr>
          <w:rFonts w:ascii="Consolas" w:hAnsi="Consolas"/>
          <w:color w:val="DADADA"/>
          <w:sz w:val="21"/>
          <w:szCs w:val="21"/>
        </w:rPr>
        <w:t xml:space="preserve">(CREATED_AT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DATE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A2E7169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52C1878F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57A5E8D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--EXEC get_revenue_by_month '03/01/2023'</w:t>
      </w:r>
    </w:p>
    <w:p w14:paraId="228A2CC1" w14:textId="77777777" w:rsidR="005800A5" w:rsidRDefault="005800A5" w:rsidP="005800A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4A84074" w14:textId="56F1E580" w:rsidR="00907878" w:rsidRDefault="00593FA4" w:rsidP="00EE5009">
      <w:pPr>
        <w:pStyle w:val="Tiumccp1"/>
        <w:rPr>
          <w:lang w:val="vi-VN"/>
        </w:rPr>
      </w:pPr>
      <w:r>
        <w:rPr>
          <w:lang w:val="vi-VN"/>
        </w:rPr>
        <w:t xml:space="preserve"> </w:t>
      </w:r>
      <w:r w:rsidR="00EE5009">
        <w:rPr>
          <w:lang w:val="vi-VN"/>
        </w:rPr>
        <w:t>3. Function:</w:t>
      </w:r>
    </w:p>
    <w:p w14:paraId="7A482FB0" w14:textId="438C6E89" w:rsidR="00F13E6B" w:rsidRDefault="00F13E6B" w:rsidP="00EE5009">
      <w:pPr>
        <w:pStyle w:val="Tiumccp1"/>
        <w:rPr>
          <w:lang w:val="vi-VN"/>
        </w:rPr>
      </w:pPr>
      <w:r>
        <w:rPr>
          <w:lang w:val="vi-VN"/>
        </w:rPr>
        <w:t>4. Trigger:</w:t>
      </w:r>
    </w:p>
    <w:p w14:paraId="3663FAE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49DD3C7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/*                        TRIGGERS                              */</w:t>
      </w:r>
    </w:p>
    <w:p w14:paraId="25D23AE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D2B9ACD" w14:textId="77777777" w:rsidR="00F77A75" w:rsidRDefault="00F77A75" w:rsidP="00F77A75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</w:p>
    <w:p w14:paraId="5CDE51E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--Select ID, CONCAT(Name, ' - ', Price) AS Name_Price from product</w:t>
      </w:r>
    </w:p>
    <w:p w14:paraId="57F839C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8CD1F4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--Select * from food_booking  </w:t>
      </w:r>
    </w:p>
    <w:p w14:paraId="203578B4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TRIGGER CheckDuplicateSeat</w:t>
      </w:r>
    </w:p>
    <w:p w14:paraId="3E6454AD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2A114F0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</w:p>
    <w:p w14:paraId="7511CC1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46D01EB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9375CE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 (</w:t>
      </w:r>
    </w:p>
    <w:p w14:paraId="1BF2C3A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ticket, inserted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ticket.SCHEDULE_ID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inserted.SCHEDULE_ID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ticket.SEAT_ID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inserted.SEAT_ID) </w:t>
      </w:r>
      <w:r>
        <w:rPr>
          <w:rFonts w:ascii="Consolas" w:hAnsi="Consolas"/>
          <w:color w:val="B4B4B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B48EC6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)</w:t>
      </w:r>
    </w:p>
    <w:p w14:paraId="47A22C9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3395A2C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RAISERROR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Duplicate seat found within the same schedule.'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0E91904C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ROLLBACK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TRANSACTION</w:t>
      </w:r>
    </w:p>
    <w:p w14:paraId="0159605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</w:p>
    <w:p w14:paraId="5CD1D44D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78CA80FC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</w:t>
      </w:r>
      <w:r>
        <w:rPr>
          <w:rFonts w:ascii="Consolas" w:hAnsi="Consolas"/>
          <w:color w:val="57A64A"/>
          <w:sz w:val="21"/>
          <w:szCs w:val="21"/>
        </w:rPr>
        <w:t>----</w:t>
      </w:r>
    </w:p>
    <w:p w14:paraId="0BC3484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5DB766BC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TICKETPRICE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>(price)</w:t>
      </w:r>
    </w:p>
    <w:p w14:paraId="5FED2FE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2954C46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</w:t>
      </w:r>
    </w:p>
    <w:p w14:paraId="33FFA8C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</w:t>
      </w:r>
    </w:p>
    <w:p w14:paraId="71FB338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CF3F22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59E43D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39DA8B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 drop  TRIGGER CheckDuplicateSeat</w:t>
      </w:r>
    </w:p>
    <w:p w14:paraId="325E0F8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 ON TICKET UPDATE</w:t>
      </w:r>
    </w:p>
    <w:p w14:paraId="5D869DD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TRIGGER update_ticket</w:t>
      </w:r>
    </w:p>
    <w:p w14:paraId="1061F4E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18FC494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</w:p>
    <w:p w14:paraId="21943E6D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4F2BAB5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9584CD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ADADA"/>
          <w:sz w:val="21"/>
          <w:szCs w:val="21"/>
        </w:rPr>
        <w:t xml:space="preserve">  (</w:t>
      </w:r>
    </w:p>
    <w:p w14:paraId="2B87DA93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ticket, inserted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ticket.SCHEDULE_ID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inserted.SCHEDULE_ID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ADADA"/>
          <w:sz w:val="21"/>
          <w:szCs w:val="21"/>
        </w:rPr>
        <w:t xml:space="preserve"> ticket.SEAT_ID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inserted.SEAT_ID) </w:t>
      </w:r>
      <w:r>
        <w:rPr>
          <w:rFonts w:ascii="Consolas" w:hAnsi="Consolas"/>
          <w:color w:val="B4B4B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5D8FB6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)</w:t>
      </w:r>
    </w:p>
    <w:p w14:paraId="4031EC5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5643E55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RAISERROR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E8C9BB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Duplicate seat found within the same schedule.'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ADADA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05C16B5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ROLLBACK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TRANSACTION</w:t>
      </w:r>
    </w:p>
    <w:p w14:paraId="683F6EF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</w:p>
    <w:p w14:paraId="64913127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</w:p>
    <w:p w14:paraId="3117982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B4B4B4"/>
          <w:sz w:val="21"/>
          <w:szCs w:val="21"/>
        </w:rPr>
        <w:t xml:space="preserve">    </w:t>
      </w:r>
      <w:r>
        <w:rPr>
          <w:rFonts w:ascii="Consolas" w:hAnsi="Consolas"/>
          <w:color w:val="57A64A"/>
          <w:sz w:val="21"/>
          <w:szCs w:val="21"/>
        </w:rPr>
        <w:t>----</w:t>
      </w:r>
    </w:p>
    <w:p w14:paraId="713615F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42F4BAB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TICKETPRICE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>(price)</w:t>
      </w:r>
    </w:p>
    <w:p w14:paraId="41AB8AD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6CFA592E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</w:t>
      </w:r>
    </w:p>
    <w:p w14:paraId="5B3C3C4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</w:t>
      </w:r>
    </w:p>
    <w:p w14:paraId="30E2939E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7F45E3F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7479D8D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----------------------------------------ON FOOD_BOOKING INSERT</w:t>
      </w:r>
    </w:p>
    <w:p w14:paraId="5173F8D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TRIGGER insert_food_booking</w:t>
      </w:r>
    </w:p>
    <w:p w14:paraId="691D7EE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food_booking</w:t>
      </w:r>
    </w:p>
    <w:p w14:paraId="2B9981D7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</w:p>
    <w:p w14:paraId="3B16D18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AS</w:t>
      </w:r>
    </w:p>
    <w:p w14:paraId="756FDE6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FB443D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19BD6A4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7286204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FOODPRICE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ISNULL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(p.PRICE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pb.QUANTITY)</w:t>
      </w:r>
    </w:p>
    <w:p w14:paraId="1E902CD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 p</w:t>
      </w:r>
    </w:p>
    <w:p w14:paraId="1C14014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product_booking pb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pb.PRODUCT_ID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4680DE5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58DEDDF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ISNULL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(fc.PRICE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fb.QUANTITY)</w:t>
      </w:r>
    </w:p>
    <w:p w14:paraId="78F61A34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foodcombo fc</w:t>
      </w:r>
    </w:p>
    <w:p w14:paraId="1458360D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food_booking fb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fb.FOOD_ID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</w:t>
      </w:r>
    </w:p>
    <w:p w14:paraId="171E5FA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fb.BOOKING_ID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03473AD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inserted);</w:t>
      </w:r>
    </w:p>
    <w:p w14:paraId="5EAA23E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403012D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p</w:t>
      </w:r>
    </w:p>
    <w:p w14:paraId="0F4E816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p.QUANTITY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p.QUANTITY </w:t>
      </w:r>
      <w:r>
        <w:rPr>
          <w:rFonts w:ascii="Consolas" w:hAnsi="Consolas"/>
          <w:color w:val="B4B4B4"/>
          <w:sz w:val="21"/>
          <w:szCs w:val="21"/>
        </w:rPr>
        <w:t>-</w:t>
      </w:r>
      <w:r>
        <w:rPr>
          <w:rFonts w:ascii="Consolas" w:hAnsi="Consolas"/>
          <w:color w:val="DADADA"/>
          <w:sz w:val="21"/>
          <w:szCs w:val="21"/>
        </w:rPr>
        <w:t xml:space="preserve"> (fb.QUANTITY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pf.QUANTITY)</w:t>
      </w:r>
    </w:p>
    <w:p w14:paraId="51C6AC4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 p</w:t>
      </w:r>
    </w:p>
    <w:p w14:paraId="4DCBD63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product_fcb pf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p.ID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pf.PRODUCT_ID</w:t>
      </w:r>
    </w:p>
    <w:p w14:paraId="1FE4EAB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food_booking fb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pf.FCB_ID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fb.FOOD_ID</w:t>
      </w:r>
    </w:p>
    <w:p w14:paraId="2C0C80C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fb.BOOKING_ID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inserted);</w:t>
      </w:r>
    </w:p>
    <w:p w14:paraId="76B57BDA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2B5D5C6C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37AF6963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F6ABFBF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---------------------------------------- ON product_booking</w:t>
      </w:r>
    </w:p>
    <w:p w14:paraId="1D4AF8DA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TRIGGER insert_product_booking</w:t>
      </w:r>
    </w:p>
    <w:p w14:paraId="60397D57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product_booking</w:t>
      </w:r>
    </w:p>
    <w:p w14:paraId="188A4AA6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</w:p>
    <w:p w14:paraId="0C5E863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AS</w:t>
      </w:r>
    </w:p>
    <w:p w14:paraId="214ECF02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76844F5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262A64EA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FOODPRICE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ISNULL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(p.PRICE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pb.QUANTITY)</w:t>
      </w:r>
    </w:p>
    <w:p w14:paraId="436E2CCA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 p</w:t>
      </w:r>
    </w:p>
    <w:p w14:paraId="74B91BA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product_booking pb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pb.PRODUCT_ID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7C676A9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6717CF9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</w:t>
      </w:r>
      <w:r>
        <w:rPr>
          <w:rFonts w:ascii="Consolas" w:hAnsi="Consolas"/>
          <w:color w:val="B4B4B4"/>
          <w:sz w:val="21"/>
          <w:szCs w:val="21"/>
        </w:rPr>
        <w:t>+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ISNULL</w:t>
      </w:r>
      <w:r>
        <w:rPr>
          <w:rFonts w:ascii="Consolas" w:hAnsi="Consolas"/>
          <w:color w:val="DADADA"/>
          <w:sz w:val="21"/>
          <w:szCs w:val="21"/>
        </w:rPr>
        <w:t>((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ADADA"/>
          <w:sz w:val="21"/>
          <w:szCs w:val="21"/>
        </w:rPr>
        <w:t xml:space="preserve">(fc.PRICE </w:t>
      </w:r>
      <w:r>
        <w:rPr>
          <w:rFonts w:ascii="Consolas" w:hAnsi="Consolas"/>
          <w:color w:val="B4B4B4"/>
          <w:sz w:val="21"/>
          <w:szCs w:val="21"/>
        </w:rPr>
        <w:t>*</w:t>
      </w:r>
      <w:r>
        <w:rPr>
          <w:rFonts w:ascii="Consolas" w:hAnsi="Consolas"/>
          <w:color w:val="DADADA"/>
          <w:sz w:val="21"/>
          <w:szCs w:val="21"/>
        </w:rPr>
        <w:t xml:space="preserve"> fb.QUANTITY)</w:t>
      </w:r>
    </w:p>
    <w:p w14:paraId="6AD42D0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foodcombo fc</w:t>
      </w:r>
    </w:p>
    <w:p w14:paraId="68CF635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food_booking fb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fb.FOOD_ID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fc.ID</w:t>
      </w:r>
    </w:p>
    <w:p w14:paraId="7722004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                      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fb.BOOKING_ID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inserted)),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6E7091AE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inserted);</w:t>
      </w:r>
    </w:p>
    <w:p w14:paraId="6F91B8E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44700130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p</w:t>
      </w:r>
    </w:p>
    <w:p w14:paraId="17EA64FC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p.QUANTITY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p.QUANTITY </w:t>
      </w:r>
      <w:r>
        <w:rPr>
          <w:rFonts w:ascii="Consolas" w:hAnsi="Consolas"/>
          <w:color w:val="B4B4B4"/>
          <w:sz w:val="21"/>
          <w:szCs w:val="21"/>
        </w:rPr>
        <w:t>-</w:t>
      </w:r>
      <w:r>
        <w:rPr>
          <w:rFonts w:ascii="Consolas" w:hAnsi="Consolas"/>
          <w:color w:val="DADADA"/>
          <w:sz w:val="21"/>
          <w:szCs w:val="21"/>
        </w:rPr>
        <w:t xml:space="preserve"> pb.QUANTITY</w:t>
      </w:r>
    </w:p>
    <w:p w14:paraId="1630C328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product p</w:t>
      </w:r>
    </w:p>
    <w:p w14:paraId="67BBA46E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INNER JOIN</w:t>
      </w:r>
      <w:r>
        <w:rPr>
          <w:rFonts w:ascii="Consolas" w:hAnsi="Consolas"/>
          <w:color w:val="DADADA"/>
          <w:sz w:val="21"/>
          <w:szCs w:val="21"/>
        </w:rPr>
        <w:t xml:space="preserve"> product_booking pb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pb.PRODUCT_ID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p.ID</w:t>
      </w:r>
    </w:p>
    <w:p w14:paraId="249FF411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ADADA"/>
          <w:sz w:val="21"/>
          <w:szCs w:val="21"/>
        </w:rPr>
        <w:t xml:space="preserve"> pb.BOOKING_ID </w:t>
      </w:r>
      <w:r>
        <w:rPr>
          <w:rFonts w:ascii="Consolas" w:hAnsi="Consolas"/>
          <w:color w:val="B4B4B4"/>
          <w:sz w:val="21"/>
          <w:szCs w:val="21"/>
        </w:rPr>
        <w:t>=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ADADA"/>
          <w:sz w:val="21"/>
          <w:szCs w:val="21"/>
        </w:rPr>
        <w:t xml:space="preserve"> BOOKING_ID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ADADA"/>
          <w:sz w:val="21"/>
          <w:szCs w:val="21"/>
        </w:rPr>
        <w:t xml:space="preserve"> inserted);</w:t>
      </w:r>
    </w:p>
    <w:p w14:paraId="2762FD6E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1BA122DB" w14:textId="77777777" w:rsidR="00F77A75" w:rsidRDefault="00F77A75" w:rsidP="00F77A75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FE9E23C" w14:textId="77777777" w:rsidR="00EE5009" w:rsidRDefault="00EE5009" w:rsidP="00EE5009">
      <w:pPr>
        <w:pStyle w:val="Nidungvnbn"/>
        <w:rPr>
          <w:lang w:val="vi-VN"/>
        </w:rPr>
      </w:pPr>
    </w:p>
    <w:p w14:paraId="00A3E00B" w14:textId="40692FF3" w:rsidR="00DB1608" w:rsidRDefault="00F13E6B" w:rsidP="00F77A75">
      <w:pPr>
        <w:pStyle w:val="Tiumccp1"/>
        <w:rPr>
          <w:lang w:val="vi-VN"/>
        </w:rPr>
      </w:pPr>
      <w:r>
        <w:rPr>
          <w:lang w:val="vi-VN"/>
        </w:rPr>
        <w:t>5. Các câu lệnh tạo csdl:</w:t>
      </w:r>
    </w:p>
    <w:p w14:paraId="61797EE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D06224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F5D339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BOOKING                                               */</w:t>
      </w:r>
    </w:p>
    <w:p w14:paraId="7591EE9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A7C026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BOOKING (</w:t>
      </w:r>
    </w:p>
    <w:p w14:paraId="027535E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5A1F54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STAFF_ID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14C53A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CLIENT_ID  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83225D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CREATED_AT           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6E3038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FOODPRICE  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E0AF1A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TICKETPRICE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4E5D36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PROMOTION_ID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FEC361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PK_BOOKING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23E3ED1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7A0C6CF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9BC399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4FAEA6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8FFCF0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CLIENT_BOOKING_FK                                     */</w:t>
      </w:r>
    </w:p>
    <w:p w14:paraId="48B7312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/*==============================================================*/</w:t>
      </w:r>
    </w:p>
    <w:p w14:paraId="36E5F35F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2EB6588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CLIENT_BOOKING_FK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BOOKING (CLIENT_ID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4701FA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C7AD18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EC5516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2CFE38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STAFF_BOOKING_FK                                      */</w:t>
      </w:r>
    </w:p>
    <w:p w14:paraId="3C59BF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A0D3C26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48C960B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STAFF_BOOKING_FK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BOOKING (STAFF_ID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708FF6F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E023B3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6A5C28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023CAC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FOODCOMBO                                             */</w:t>
      </w:r>
    </w:p>
    <w:p w14:paraId="2827B8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16D31A8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FOODCOMBO (</w:t>
      </w:r>
    </w:p>
    <w:p w14:paraId="3BAD933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CF6A87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DA88E4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PRICE      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6671F7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text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D2F2B2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PK_FOODCOMBO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4597CBB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6B6FF7A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17C0A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EA0F6A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102395F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FOOD_BOOKING                                          */</w:t>
      </w:r>
    </w:p>
    <w:p w14:paraId="403C5BF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6A1515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FOOD_BOOKING (</w:t>
      </w:r>
    </w:p>
    <w:p w14:paraId="55BAA0C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FOOD_ID    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3B66C7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BOOKING_ID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86B4B2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QUANTITY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72FB74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PK_FOOD_BOOKING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(FOOD_ID, BOOKING_ID)</w:t>
      </w:r>
    </w:p>
    <w:p w14:paraId="4C96953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47E6BC2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9CC792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450E9B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1F22166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FOOD_BOOKING_FK                                       */</w:t>
      </w:r>
    </w:p>
    <w:p w14:paraId="79C12A0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2754CFF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6917840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FOOD_BOOKING_FK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FOOD_BOOKING (FOOD_ID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46305BD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83FC4B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16A34C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277E57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FOOD_BOOKING_FK2                                      */</w:t>
      </w:r>
    </w:p>
    <w:p w14:paraId="7CAB46B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1C4F31C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0BAF532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FOOD_BOOKING_FK2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FOOD_BOOKING (BOOKING_ID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60162B8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D8FC50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F85D31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BFEF7E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MOVIE                                                 */</w:t>
      </w:r>
    </w:p>
    <w:p w14:paraId="2F78889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E1D13D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MOVIE (</w:t>
      </w:r>
    </w:p>
    <w:p w14:paraId="7C8F437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F1D4CE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TITLE                </w:t>
      </w:r>
      <w:r>
        <w:rPr>
          <w:rFonts w:ascii="Consolas" w:hAnsi="Consolas"/>
          <w:color w:val="569CD6"/>
          <w:sz w:val="21"/>
          <w:szCs w:val="21"/>
        </w:rPr>
        <w:t>ntext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21C3E2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GENRE                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089C1F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DURATION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FE2684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RATING           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BC8812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STORY                </w:t>
      </w:r>
      <w:r>
        <w:rPr>
          <w:rFonts w:ascii="Consolas" w:hAnsi="Consolas"/>
          <w:color w:val="569CD6"/>
          <w:sz w:val="21"/>
          <w:szCs w:val="21"/>
        </w:rPr>
        <w:t>ntext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60FA8E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POSTER               </w:t>
      </w:r>
      <w:r>
        <w:rPr>
          <w:rFonts w:ascii="Consolas" w:hAnsi="Consolas"/>
          <w:color w:val="569CD6"/>
          <w:sz w:val="21"/>
          <w:szCs w:val="21"/>
        </w:rPr>
        <w:t>text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1D0A4A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OPENING_DAY          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C496D9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CLOSING_DAY          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7FEFCD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PK_MOVIE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6C37D2F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34A4893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7320F2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67B254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D51E8C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PRODUCT                                               */</w:t>
      </w:r>
    </w:p>
    <w:p w14:paraId="4A5C589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3C0409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 (</w:t>
      </w:r>
    </w:p>
    <w:p w14:paraId="117B04F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779B02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268764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C8E6A0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PRICE      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E860EB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QUANTITY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7EE841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EXPIRY_DATE</w:t>
      </w:r>
      <w:r>
        <w:rPr>
          <w:rFonts w:ascii="Consolas" w:hAnsi="Consolas"/>
          <w:color w:val="DADADA"/>
          <w:sz w:val="21"/>
          <w:szCs w:val="21"/>
        </w:rPr>
        <w:t xml:space="preserve">          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44DBCB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LAST_ORDER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54CD2C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PK_PRODUCT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3F3FF00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>)</w:t>
      </w:r>
    </w:p>
    <w:p w14:paraId="12E7B8B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EA660EE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2FE16E7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6589E0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PRODUCT_BOOKING                                       */</w:t>
      </w:r>
    </w:p>
    <w:p w14:paraId="40B4677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3F1F4C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PRODUCT_BOOKING (</w:t>
      </w:r>
    </w:p>
    <w:p w14:paraId="5447769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PRODUCT_ID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49E517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BOOKING_ID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8A7C8F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QUANTITY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7D5DFA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PK_PRODUCT_BOOKING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(PRODUCT_ID, BOOKING_ID)</w:t>
      </w:r>
    </w:p>
    <w:p w14:paraId="22F1284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18A2671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9597B2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8D7526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2781FAB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FOOD_BOOKING_FK                                       */</w:t>
      </w:r>
    </w:p>
    <w:p w14:paraId="407BED2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D461DF3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35F7EE3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FOOD_BOOKING_FK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PRODUCT_BOOKING (PRODUCT_ID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037B507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CCB72F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40690B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AE9FF7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FOOD_BOOKING_FK2                                      */</w:t>
      </w:r>
    </w:p>
    <w:p w14:paraId="5DFB3DC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A7E775B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30B5930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FOOD_BOOKING_FK2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PRODUCT_BOOKING (BOOKING_ID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40D683D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08D3C4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54D5F5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44F11E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PRODUCT_FCB                                           */</w:t>
      </w:r>
    </w:p>
    <w:p w14:paraId="286F926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B515DE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PRODUCT_FCB (</w:t>
      </w:r>
    </w:p>
    <w:p w14:paraId="5B8D306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PRODUCT_ID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285C69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FCB_ID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11F6D8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QUANTITY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DB9F7D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PK_PRODUCT_FCB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(PRODUCT_ID, FCB_ID)</w:t>
      </w:r>
    </w:p>
    <w:p w14:paraId="4265A94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511BEF2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go</w:t>
      </w:r>
    </w:p>
    <w:p w14:paraId="37B23CE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BD82BC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F158AA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FOOD_FCB_FK                                           */</w:t>
      </w:r>
    </w:p>
    <w:p w14:paraId="3874019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56D625B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606323D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FOOD_FCB_FK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PRODUCT_FCB (PRODUCT_ID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566390D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4B8E48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424912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9E215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FOOD_FCB_FK2                                          */</w:t>
      </w:r>
    </w:p>
    <w:p w14:paraId="415846C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29EFF6D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58B9E3F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FOOD_FCB_FK2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PRODUCT_FCB (FCB_ID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6E6B862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E07211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28D912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C0558A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PROMOTION                                             */</w:t>
      </w:r>
    </w:p>
    <w:p w14:paraId="2428062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2E817C4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PROMOTION (</w:t>
      </w:r>
    </w:p>
    <w:p w14:paraId="388AB0A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BA6C05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CODE    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ADADA"/>
          <w:sz w:val="21"/>
          <w:szCs w:val="21"/>
        </w:rPr>
        <w:t xml:space="preserve">)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72EB29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DISCOUNT         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586EA0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STATUS</w:t>
      </w:r>
      <w:r>
        <w:rPr>
          <w:rFonts w:ascii="Consolas" w:hAnsi="Consolas"/>
          <w:color w:val="DADADA"/>
          <w:sz w:val="21"/>
          <w:szCs w:val="21"/>
        </w:rPr>
        <w:t xml:space="preserve">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3CDFDB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NOTE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08A4AA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PK_PROMOTION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645E392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0DC3D3F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CA70D5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FB8547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D8D557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ROLE                                                  */</w:t>
      </w:r>
    </w:p>
    <w:p w14:paraId="32146FD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513CBE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ROLE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</w:p>
    <w:p w14:paraId="7381F7E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C0FCEA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577BB0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PK_ROLE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3D4DE32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700FA46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322284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07116F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D8B11B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/* Table: SCHEDULE                                              */</w:t>
      </w:r>
    </w:p>
    <w:p w14:paraId="1B34845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8C68B3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SCHEDULE (</w:t>
      </w:r>
    </w:p>
    <w:p w14:paraId="03D6EBD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7222F1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SHOWROOM_ID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575174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MOVIE_ID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80A4EF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STARTTIME            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E851E1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ENDTIME              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3E064E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PRICE      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28C824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PK_SCHEDULE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236EE81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70CB5FD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528F45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F3214F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F5AB7B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MOVIE_SCHEDULE_FK                                     */</w:t>
      </w:r>
    </w:p>
    <w:p w14:paraId="6646067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27723B00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644E44F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MOVIE_SCHEDULE_FK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 (MOVIE_ID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9B7B88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82DF65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651554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940880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CINEMA_SCHEDULE_FK                                    */</w:t>
      </w:r>
    </w:p>
    <w:p w14:paraId="1BAFB0E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E22CD36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5827600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CINEMA_SCHEDULE_FK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SCHEDULE (SHOWROOM_ID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799C4E2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C6F04E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A1D2BD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C281AB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SEAT                                                  */</w:t>
      </w:r>
    </w:p>
    <w:p w14:paraId="0996CEF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98F327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SEAT (</w:t>
      </w:r>
    </w:p>
    <w:p w14:paraId="05911EA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B51074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SHOWROOM_ID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E9184F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SEATNUMBER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ADADA"/>
          <w:sz w:val="21"/>
          <w:szCs w:val="21"/>
        </w:rPr>
        <w:t xml:space="preserve">)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FA5C9F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SEATTYPE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64226A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PK_SEAT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12D2B72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38C93A1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AC780C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2A3C04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F15802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/* Index: THEATER_SEAT_FK                                       */</w:t>
      </w:r>
    </w:p>
    <w:p w14:paraId="46E114F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3EEB45B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3789D25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THEATER_SEAT_FK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SEAT (SHOWROOM_ID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3D58025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45DB0A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94F88C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B3E3F0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SHOWROOM                                              */</w:t>
      </w:r>
    </w:p>
    <w:p w14:paraId="6E051DD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556148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SHOWROOM (</w:t>
      </w:r>
    </w:p>
    <w:p w14:paraId="625E2FA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257AEE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SHOWROOMNUMBER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8DDB07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PK_SHOWROOM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3BC7387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64CF184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7E277B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616815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86DB2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STAFF                                                 */</w:t>
      </w:r>
    </w:p>
    <w:p w14:paraId="535E859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C39077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STAFF (</w:t>
      </w:r>
    </w:p>
    <w:p w14:paraId="62DF5C5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DE6F4E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EMAIL                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04D7C8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7AF65F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FIRSTNAME            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EE7988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LASTNAME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5D3978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SEX                  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1684B0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BIRTHDAY             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9139F4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PHONE               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ADADA"/>
          <w:sz w:val="21"/>
          <w:szCs w:val="21"/>
        </w:rPr>
        <w:t xml:space="preserve">)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0D2BFD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ADDRESS</w:t>
      </w:r>
      <w:r>
        <w:rPr>
          <w:rFonts w:ascii="Consolas" w:hAnsi="Consolas"/>
          <w:color w:val="DADADA"/>
          <w:sz w:val="21"/>
          <w:szCs w:val="21"/>
        </w:rPr>
        <w:t xml:space="preserve">              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30173D0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SALARY           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68C204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ROLE_ID    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8BF7C7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PK_STAFF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75164DD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73B5DFA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352689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B82DE4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696A5A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STATITICS                                             */</w:t>
      </w:r>
    </w:p>
    <w:p w14:paraId="6C5D0F2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491AC95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STATITICS (</w:t>
      </w:r>
    </w:p>
    <w:p w14:paraId="23AC0D9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A91352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STAFF_ID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FB15CA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TOTAL_PRICE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23C6F0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TOTAL_CASH       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437D0D4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lastRenderedPageBreak/>
        <w:t xml:space="preserve">   CREATED_AT           </w:t>
      </w:r>
      <w:r>
        <w:rPr>
          <w:rFonts w:ascii="Consolas" w:hAnsi="Consolas"/>
          <w:color w:val="569CD6"/>
          <w:sz w:val="21"/>
          <w:szCs w:val="21"/>
        </w:rPr>
        <w:t>datetime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F73488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STATUS</w:t>
      </w:r>
      <w:r>
        <w:rPr>
          <w:rFonts w:ascii="Consolas" w:hAnsi="Consolas"/>
          <w:color w:val="DADADA"/>
          <w:sz w:val="21"/>
          <w:szCs w:val="21"/>
        </w:rPr>
        <w:t xml:space="preserve">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4B2B79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NOTE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73AE7F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PK_STATITICS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79E0BD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3DC8282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2B8F7C5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4D0622B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7F6EEB1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TICKET                                                */</w:t>
      </w:r>
    </w:p>
    <w:p w14:paraId="5D3DFA6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2DBBC62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TICKET (</w:t>
      </w:r>
    </w:p>
    <w:p w14:paraId="17AD179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66DC9E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BOOKING_ID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CE76D8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PRICE                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5626A6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SCHEDULE_ID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5B98C36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SEAT_ID             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E8CA26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PK_TICKET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443E2EE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209AB26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9BA183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340D6A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978374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Index: TICKET_BOOKING_FK                                     */</w:t>
      </w:r>
    </w:p>
    <w:p w14:paraId="63EDCB3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4996202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br/>
      </w:r>
      <w:r>
        <w:rPr>
          <w:rFonts w:ascii="Consolas" w:hAnsi="Consolas"/>
          <w:color w:val="DADADA"/>
          <w:sz w:val="21"/>
          <w:szCs w:val="21"/>
        </w:rPr>
        <w:br/>
      </w:r>
    </w:p>
    <w:p w14:paraId="7B51B19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nonclustered index TICKET_BOOKING_FK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TICKET (BOOKING_ID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0816663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E5C11B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0D215DA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54116E0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"USER"                                                */</w:t>
      </w:r>
    </w:p>
    <w:p w14:paraId="3BB8125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1FA5364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USER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DADADA"/>
          <w:sz w:val="21"/>
          <w:szCs w:val="21"/>
        </w:rPr>
        <w:t xml:space="preserve"> (</w:t>
      </w:r>
    </w:p>
    <w:p w14:paraId="201F257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ID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 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5EE305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USERNAME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7DC20E3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ADADA"/>
          <w:sz w:val="21"/>
          <w:szCs w:val="21"/>
        </w:rPr>
        <w:t xml:space="preserve">            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>)  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8A92BA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               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ADADA"/>
          <w:sz w:val="21"/>
          <w:szCs w:val="21"/>
        </w:rPr>
        <w:t xml:space="preserve">)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2CFD6CE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PHONE                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ADADA"/>
          <w:sz w:val="21"/>
          <w:szCs w:val="21"/>
        </w:rPr>
        <w:t xml:space="preserve">)     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146D63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ADDRESS</w:t>
      </w:r>
      <w:r>
        <w:rPr>
          <w:rFonts w:ascii="Consolas" w:hAnsi="Consolas"/>
          <w:color w:val="DADADA"/>
          <w:sz w:val="21"/>
          <w:szCs w:val="21"/>
        </w:rPr>
        <w:t xml:space="preserve">              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       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594099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PK_USER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7B3FCB8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</w:t>
      </w:r>
    </w:p>
    <w:p w14:paraId="596EE6C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E99700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2F6BE52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"City"                                                */</w:t>
      </w:r>
    </w:p>
    <w:p w14:paraId="5942175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lastRenderedPageBreak/>
        <w:t>/*==============================================================*/</w:t>
      </w:r>
    </w:p>
    <w:p w14:paraId="5786B4E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City (</w:t>
      </w:r>
    </w:p>
    <w:p w14:paraId="65D7009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043FB38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1AD6D46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);</w:t>
      </w:r>
    </w:p>
    <w:p w14:paraId="3E9F3A2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D86AFA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30C759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"GENRE"                                                */</w:t>
      </w:r>
    </w:p>
    <w:p w14:paraId="00076A5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3787283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GENRE (</w:t>
      </w:r>
    </w:p>
    <w:p w14:paraId="571F21B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605E7A5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238879A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);</w:t>
      </w:r>
    </w:p>
    <w:p w14:paraId="45AEF26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39615E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0FD26F5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 Table: "ProductType"                                         */</w:t>
      </w:r>
    </w:p>
    <w:p w14:paraId="1706608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/*==============================================================*/</w:t>
      </w:r>
    </w:p>
    <w:p w14:paraId="6AB2FC6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ProductType (</w:t>
      </w:r>
    </w:p>
    <w:p w14:paraId="6F89ECE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ID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IDENTITY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ADADA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PRIMARY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ADADA"/>
          <w:sz w:val="21"/>
          <w:szCs w:val="21"/>
        </w:rPr>
        <w:t>,</w:t>
      </w:r>
    </w:p>
    <w:p w14:paraId="19536DC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ADADA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DADADA"/>
          <w:sz w:val="21"/>
          <w:szCs w:val="21"/>
        </w:rPr>
        <w:t>)</w:t>
      </w:r>
    </w:p>
    <w:p w14:paraId="30A76D4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);</w:t>
      </w:r>
    </w:p>
    <w:p w14:paraId="2218B5B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8FFA3F7" w14:textId="77777777" w:rsidR="004D2F59" w:rsidRDefault="004D2F59" w:rsidP="004D2F5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</w:rPr>
      </w:pPr>
    </w:p>
    <w:p w14:paraId="724211F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6BB75B3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FK_BOOKING_REF_PROMOTIO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(PROMOTION_ID)</w:t>
      </w:r>
    </w:p>
    <w:p w14:paraId="7434036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PROMOTION (ID)</w:t>
      </w:r>
    </w:p>
    <w:p w14:paraId="0A739B4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1019AFD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47AAC6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STATITICS</w:t>
      </w:r>
    </w:p>
    <w:p w14:paraId="3134F69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FK_STATITIC_REF_STAFF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(STAFF_ID)</w:t>
      </w:r>
    </w:p>
    <w:p w14:paraId="57E3B18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STAFF (ID)</w:t>
      </w:r>
    </w:p>
    <w:p w14:paraId="551F53C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2DDCCB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A70786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17C7038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FK_BOOKING_CLIENT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(CLIENT_ID)</w:t>
      </w:r>
    </w:p>
    <w:p w14:paraId="48DFD15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USER</w:t>
      </w:r>
      <w:r>
        <w:rPr>
          <w:rFonts w:ascii="Consolas" w:hAnsi="Consolas"/>
          <w:color w:val="E8C9BB"/>
          <w:sz w:val="21"/>
          <w:szCs w:val="21"/>
        </w:rPr>
        <w:t>"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4D6E31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176329E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24B66B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1B09EF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BOOKING</w:t>
      </w:r>
    </w:p>
    <w:p w14:paraId="5FCE9EA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FK_BOOKING_STAFF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(STAFF_ID)</w:t>
      </w:r>
    </w:p>
    <w:p w14:paraId="14A9465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STAFF (ID)</w:t>
      </w:r>
    </w:p>
    <w:p w14:paraId="3CFCFB2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503C0F2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B1E8BB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DE37E1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FOOD_BOOKING</w:t>
      </w:r>
    </w:p>
    <w:p w14:paraId="2B692D8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FK_FCB_BOOKING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(BOOKING_ID)</w:t>
      </w:r>
    </w:p>
    <w:p w14:paraId="7D050AA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BOOKING (ID)</w:t>
      </w:r>
    </w:p>
    <w:p w14:paraId="4575BA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507600B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5A0718F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D54BDE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FOOD_BOOKING</w:t>
      </w:r>
    </w:p>
    <w:p w14:paraId="170707E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FK_Booking_FCB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(FOOD_ID)</w:t>
      </w:r>
    </w:p>
    <w:p w14:paraId="03C7552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FOODCOMBO (ID)</w:t>
      </w:r>
    </w:p>
    <w:p w14:paraId="111B8FE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696BF0E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D06786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2C4706F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PRODUCT_BOOKING</w:t>
      </w:r>
    </w:p>
    <w:p w14:paraId="3BE377C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FK_PRODUCT_BOOKING__REF_BOOKING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(BOOKING_ID)</w:t>
      </w:r>
    </w:p>
    <w:p w14:paraId="207676F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BOOKING (ID)</w:t>
      </w:r>
    </w:p>
    <w:p w14:paraId="7BBEB69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5E70EA3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CD74FB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B1A481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PRODUCT_BOOKING</w:t>
      </w:r>
    </w:p>
    <w:p w14:paraId="1A4BA88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FK_PRODUCT_BOOKING__REF_PRODUCT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(PRODUCT_ID)</w:t>
      </w:r>
    </w:p>
    <w:p w14:paraId="638D935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PRODUCT (ID)</w:t>
      </w:r>
    </w:p>
    <w:p w14:paraId="495A6F4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2D6D097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B10AC9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9B9E39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PRODUCT_FCB</w:t>
      </w:r>
    </w:p>
    <w:p w14:paraId="4B5CDD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FK_FCB_PRODUCT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(FCB_ID)</w:t>
      </w:r>
    </w:p>
    <w:p w14:paraId="44A32E8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FOODCOMBO (ID)</w:t>
      </w:r>
    </w:p>
    <w:p w14:paraId="433C395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         </w:t>
      </w:r>
    </w:p>
    <w:p w14:paraId="7871CCE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0CF6AA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703B585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PRODUCT_FCB</w:t>
      </w:r>
    </w:p>
    <w:p w14:paraId="2FB7F87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FK_PRODUCT_FCB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(PRODUCT_ID)</w:t>
      </w:r>
    </w:p>
    <w:p w14:paraId="3FC49DF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PRODUCT (ID)</w:t>
      </w:r>
    </w:p>
    <w:p w14:paraId="74ECDC4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</w:t>
      </w:r>
    </w:p>
    <w:p w14:paraId="3DCC726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674EB48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5171C08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SCHEDULE</w:t>
      </w:r>
    </w:p>
    <w:p w14:paraId="13F4723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FK_SCHEDULE_MOVIE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(MOVIE_ID)</w:t>
      </w:r>
    </w:p>
    <w:p w14:paraId="23CF243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MOVIE (ID)</w:t>
      </w:r>
    </w:p>
    <w:p w14:paraId="5CAC2EB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</w:t>
      </w:r>
      <w:r>
        <w:rPr>
          <w:rFonts w:ascii="Consolas" w:hAnsi="Consolas"/>
          <w:color w:val="569CD6"/>
          <w:sz w:val="21"/>
          <w:szCs w:val="21"/>
        </w:rPr>
        <w:t>on delete cascade</w:t>
      </w:r>
    </w:p>
    <w:p w14:paraId="5488DDD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21B2BC1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0E6D9C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SCHEDULE</w:t>
      </w:r>
    </w:p>
    <w:p w14:paraId="133CB6AE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FK_SCHEDULE_SHOWROOM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(SHOWROOM_ID)</w:t>
      </w:r>
    </w:p>
    <w:p w14:paraId="1B38E47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SHOWROOM (ID)</w:t>
      </w:r>
    </w:p>
    <w:p w14:paraId="70A165F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</w:t>
      </w:r>
      <w:r>
        <w:rPr>
          <w:rFonts w:ascii="Consolas" w:hAnsi="Consolas"/>
          <w:color w:val="569CD6"/>
          <w:sz w:val="21"/>
          <w:szCs w:val="21"/>
        </w:rPr>
        <w:t>on delete cascade</w:t>
      </w:r>
    </w:p>
    <w:p w14:paraId="7AD2CD63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go</w:t>
      </w:r>
    </w:p>
    <w:p w14:paraId="041E429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7ED0C1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SEAT</w:t>
      </w:r>
    </w:p>
    <w:p w14:paraId="7BF5D6D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FK_SEAT_SHOWROOM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(SHOWROOM_ID)</w:t>
      </w:r>
    </w:p>
    <w:p w14:paraId="21412745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SHOWROOM (ID)</w:t>
      </w:r>
    </w:p>
    <w:p w14:paraId="5B8C3817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</w:t>
      </w:r>
      <w:r>
        <w:rPr>
          <w:rFonts w:ascii="Consolas" w:hAnsi="Consolas"/>
          <w:color w:val="569CD6"/>
          <w:sz w:val="21"/>
          <w:szCs w:val="21"/>
        </w:rPr>
        <w:t>on delete cascade</w:t>
      </w:r>
    </w:p>
    <w:p w14:paraId="2D50A2C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0981464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F72863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STAFF</w:t>
      </w:r>
    </w:p>
    <w:p w14:paraId="27938CB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FK_STAFF_REF_ROLE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(ROLE_ID)</w:t>
      </w:r>
    </w:p>
    <w:p w14:paraId="628A7D8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ROLE</w:t>
      </w:r>
      <w:r>
        <w:rPr>
          <w:rFonts w:ascii="Consolas" w:hAnsi="Consolas"/>
          <w:color w:val="DADADA"/>
          <w:sz w:val="21"/>
          <w:szCs w:val="21"/>
        </w:rPr>
        <w:t xml:space="preserve"> (ID)</w:t>
      </w:r>
    </w:p>
    <w:p w14:paraId="75FDB811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>         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 </w:t>
      </w:r>
      <w:r>
        <w:rPr>
          <w:rFonts w:ascii="Consolas" w:hAnsi="Consolas"/>
          <w:color w:val="569CD6"/>
          <w:sz w:val="21"/>
          <w:szCs w:val="21"/>
        </w:rPr>
        <w:t>on delete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</w:p>
    <w:p w14:paraId="218B6E3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7D0F3E1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4CCEE97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38DED7FD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FK_TICKET_REF_SCHEDULE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(SCHEDULE_ID)</w:t>
      </w:r>
    </w:p>
    <w:p w14:paraId="5810DE60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SCHEDULE (ID)</w:t>
      </w:r>
    </w:p>
    <w:p w14:paraId="1A2FDE1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3967202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44A0456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695349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050FDE3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FK_TICKET_REF_SEAT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(SEAT_ID)</w:t>
      </w:r>
    </w:p>
    <w:p w14:paraId="4CCD0839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SEAT (ID)</w:t>
      </w:r>
    </w:p>
    <w:p w14:paraId="70C1528A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43885E2F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61921A32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alter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ADADA"/>
          <w:sz w:val="21"/>
          <w:szCs w:val="21"/>
        </w:rPr>
        <w:t xml:space="preserve"> TICKET</w:t>
      </w:r>
    </w:p>
    <w:p w14:paraId="3D03EA4C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add </w:t>
      </w:r>
      <w:r>
        <w:rPr>
          <w:rFonts w:ascii="Consolas" w:hAnsi="Consolas"/>
          <w:color w:val="569CD6"/>
          <w:sz w:val="21"/>
          <w:szCs w:val="21"/>
        </w:rPr>
        <w:t>constraint</w:t>
      </w:r>
      <w:r>
        <w:rPr>
          <w:rFonts w:ascii="Consolas" w:hAnsi="Consolas"/>
          <w:color w:val="DADADA"/>
          <w:sz w:val="21"/>
          <w:szCs w:val="21"/>
        </w:rPr>
        <w:t xml:space="preserve"> FK_TICKET_BOOKING </w:t>
      </w:r>
      <w:r>
        <w:rPr>
          <w:rFonts w:ascii="Consolas" w:hAnsi="Consolas"/>
          <w:color w:val="569CD6"/>
          <w:sz w:val="21"/>
          <w:szCs w:val="21"/>
        </w:rPr>
        <w:t>foreign key</w:t>
      </w:r>
      <w:r>
        <w:rPr>
          <w:rFonts w:ascii="Consolas" w:hAnsi="Consolas"/>
          <w:color w:val="DADADA"/>
          <w:sz w:val="21"/>
          <w:szCs w:val="21"/>
        </w:rPr>
        <w:t xml:space="preserve"> (BOOKING_ID)</w:t>
      </w:r>
    </w:p>
    <w:p w14:paraId="5A40424B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references</w:t>
      </w:r>
      <w:r>
        <w:rPr>
          <w:rFonts w:ascii="Consolas" w:hAnsi="Consolas"/>
          <w:color w:val="DADADA"/>
          <w:sz w:val="21"/>
          <w:szCs w:val="21"/>
        </w:rPr>
        <w:t xml:space="preserve"> BOOKING (ID)</w:t>
      </w:r>
    </w:p>
    <w:p w14:paraId="6E3C2B88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DADADA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ADADA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ADADA"/>
          <w:sz w:val="21"/>
          <w:szCs w:val="21"/>
        </w:rPr>
        <w:t xml:space="preserve"> cascade</w:t>
      </w:r>
    </w:p>
    <w:p w14:paraId="155EFD04" w14:textId="77777777" w:rsidR="004D2F59" w:rsidRDefault="004D2F59" w:rsidP="004D2F5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go</w:t>
      </w:r>
    </w:p>
    <w:p w14:paraId="1E4A9706" w14:textId="77777777" w:rsidR="004D2F59" w:rsidRPr="004D2F59" w:rsidRDefault="004D2F59" w:rsidP="004D2F59">
      <w:pPr>
        <w:pStyle w:val="Nidungvnbn"/>
      </w:pPr>
    </w:p>
    <w:sectPr w:rsidR="004D2F59" w:rsidRPr="004D2F59" w:rsidSect="006945F6">
      <w:headerReference w:type="default" r:id="rId10"/>
      <w:pgSz w:w="11906" w:h="16838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18F9" w14:textId="77777777" w:rsidR="003F1CDD" w:rsidRDefault="003F1CDD" w:rsidP="00453AB1">
      <w:r>
        <w:separator/>
      </w:r>
    </w:p>
  </w:endnote>
  <w:endnote w:type="continuationSeparator" w:id="0">
    <w:p w14:paraId="747D6950" w14:textId="77777777" w:rsidR="003F1CDD" w:rsidRDefault="003F1CDD" w:rsidP="00453AB1">
      <w:r>
        <w:continuationSeparator/>
      </w:r>
    </w:p>
  </w:endnote>
  <w:endnote w:type="continuationNotice" w:id="1">
    <w:p w14:paraId="0BFD64BB" w14:textId="77777777" w:rsidR="003F1CDD" w:rsidRDefault="003F1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A463" w14:textId="77777777" w:rsidR="003F1CDD" w:rsidRDefault="003F1CDD" w:rsidP="00453AB1">
      <w:r>
        <w:separator/>
      </w:r>
    </w:p>
  </w:footnote>
  <w:footnote w:type="continuationSeparator" w:id="0">
    <w:p w14:paraId="55059186" w14:textId="77777777" w:rsidR="003F1CDD" w:rsidRDefault="003F1CDD" w:rsidP="00453AB1">
      <w:r>
        <w:continuationSeparator/>
      </w:r>
    </w:p>
  </w:footnote>
  <w:footnote w:type="continuationNotice" w:id="1">
    <w:p w14:paraId="6760DD45" w14:textId="77777777" w:rsidR="003F1CDD" w:rsidRDefault="003F1C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94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7EDF6E" w14:textId="77777777" w:rsidR="00A87A79" w:rsidRDefault="00A87A79">
        <w:pPr>
          <w:pStyle w:val="Head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2E5E26">
          <w:rPr>
            <w:noProof/>
          </w:rPr>
          <w:t>9</w:t>
        </w:r>
        <w:r>
          <w:fldChar w:fldCharType="end"/>
        </w:r>
      </w:p>
    </w:sdtContent>
  </w:sdt>
  <w:p w14:paraId="1A4E4B64" w14:textId="77777777" w:rsidR="00A87A79" w:rsidRDefault="00A87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F17"/>
    <w:multiLevelType w:val="hybridMultilevel"/>
    <w:tmpl w:val="5882FA04"/>
    <w:lvl w:ilvl="0" w:tplc="4D203818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712BF"/>
    <w:multiLevelType w:val="hybridMultilevel"/>
    <w:tmpl w:val="4170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133BF"/>
    <w:multiLevelType w:val="multilevel"/>
    <w:tmpl w:val="DD1E8C8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2BB15A1"/>
    <w:multiLevelType w:val="hybridMultilevel"/>
    <w:tmpl w:val="DA80F456"/>
    <w:lvl w:ilvl="0" w:tplc="F4D8847E">
      <w:start w:val="1"/>
      <w:numFmt w:val="decimal"/>
      <w:lvlText w:val="B%1: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AB30AF"/>
    <w:multiLevelType w:val="hybridMultilevel"/>
    <w:tmpl w:val="AAB8E3EE"/>
    <w:lvl w:ilvl="0" w:tplc="8D50E32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CC653B"/>
    <w:multiLevelType w:val="hybridMultilevel"/>
    <w:tmpl w:val="CD2837D4"/>
    <w:lvl w:ilvl="0" w:tplc="F4D8847E">
      <w:start w:val="1"/>
      <w:numFmt w:val="decimal"/>
      <w:lvlText w:val="B%1: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37E50225"/>
    <w:multiLevelType w:val="hybridMultilevel"/>
    <w:tmpl w:val="C4DA9970"/>
    <w:lvl w:ilvl="0" w:tplc="F4D8847E">
      <w:start w:val="1"/>
      <w:numFmt w:val="decimal"/>
      <w:lvlText w:val="B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26444"/>
    <w:multiLevelType w:val="hybridMultilevel"/>
    <w:tmpl w:val="54107CD6"/>
    <w:lvl w:ilvl="0" w:tplc="FFFFFFFF">
      <w:start w:val="1"/>
      <w:numFmt w:val="decimal"/>
      <w:lvlText w:val="B%1:"/>
      <w:lvlJc w:val="left"/>
      <w:pPr>
        <w:ind w:left="2160" w:hanging="360"/>
      </w:pPr>
      <w:rPr>
        <w:rFonts w:hint="default"/>
      </w:rPr>
    </w:lvl>
    <w:lvl w:ilvl="1" w:tplc="F4D8847E">
      <w:start w:val="1"/>
      <w:numFmt w:val="decimal"/>
      <w:lvlText w:val="B%2: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BB1A8D"/>
    <w:multiLevelType w:val="hybridMultilevel"/>
    <w:tmpl w:val="F97A44B8"/>
    <w:lvl w:ilvl="0" w:tplc="52F87F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C6A70"/>
    <w:multiLevelType w:val="hybridMultilevel"/>
    <w:tmpl w:val="93942C1C"/>
    <w:lvl w:ilvl="0" w:tplc="8BAA92A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FD39B7"/>
    <w:multiLevelType w:val="hybridMultilevel"/>
    <w:tmpl w:val="DDF80F74"/>
    <w:lvl w:ilvl="0" w:tplc="52F87F6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091217">
    <w:abstractNumId w:val="2"/>
  </w:num>
  <w:num w:numId="2" w16cid:durableId="1443957294">
    <w:abstractNumId w:val="6"/>
  </w:num>
  <w:num w:numId="3" w16cid:durableId="1880047413">
    <w:abstractNumId w:val="3"/>
  </w:num>
  <w:num w:numId="4" w16cid:durableId="1509443407">
    <w:abstractNumId w:val="7"/>
  </w:num>
  <w:num w:numId="5" w16cid:durableId="639842471">
    <w:abstractNumId w:val="8"/>
  </w:num>
  <w:num w:numId="6" w16cid:durableId="349375097">
    <w:abstractNumId w:val="10"/>
  </w:num>
  <w:num w:numId="7" w16cid:durableId="1686328002">
    <w:abstractNumId w:val="0"/>
  </w:num>
  <w:num w:numId="8" w16cid:durableId="1181509967">
    <w:abstractNumId w:val="5"/>
  </w:num>
  <w:num w:numId="9" w16cid:durableId="2043164423">
    <w:abstractNumId w:val="9"/>
  </w:num>
  <w:num w:numId="10" w16cid:durableId="1754006268">
    <w:abstractNumId w:val="4"/>
  </w:num>
  <w:num w:numId="11" w16cid:durableId="18678684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6"/>
    <w:rsid w:val="00000FCE"/>
    <w:rsid w:val="00003F87"/>
    <w:rsid w:val="0000647E"/>
    <w:rsid w:val="000100D0"/>
    <w:rsid w:val="000109A8"/>
    <w:rsid w:val="00010D42"/>
    <w:rsid w:val="00011A78"/>
    <w:rsid w:val="000123A3"/>
    <w:rsid w:val="00012CF7"/>
    <w:rsid w:val="000149B7"/>
    <w:rsid w:val="0001642E"/>
    <w:rsid w:val="000221F8"/>
    <w:rsid w:val="00024496"/>
    <w:rsid w:val="00024B9B"/>
    <w:rsid w:val="00024CDE"/>
    <w:rsid w:val="00025F06"/>
    <w:rsid w:val="000309B9"/>
    <w:rsid w:val="00031025"/>
    <w:rsid w:val="00032814"/>
    <w:rsid w:val="00033A8C"/>
    <w:rsid w:val="000341F8"/>
    <w:rsid w:val="000354DE"/>
    <w:rsid w:val="0003677E"/>
    <w:rsid w:val="00037460"/>
    <w:rsid w:val="0004375D"/>
    <w:rsid w:val="00044737"/>
    <w:rsid w:val="00044932"/>
    <w:rsid w:val="00045237"/>
    <w:rsid w:val="000455A2"/>
    <w:rsid w:val="00046E7B"/>
    <w:rsid w:val="000476C9"/>
    <w:rsid w:val="00051445"/>
    <w:rsid w:val="00054163"/>
    <w:rsid w:val="0005483A"/>
    <w:rsid w:val="00054B4E"/>
    <w:rsid w:val="00056D32"/>
    <w:rsid w:val="000579BE"/>
    <w:rsid w:val="00057FD1"/>
    <w:rsid w:val="00060DF8"/>
    <w:rsid w:val="0006464E"/>
    <w:rsid w:val="00064F67"/>
    <w:rsid w:val="00070FA2"/>
    <w:rsid w:val="0007422C"/>
    <w:rsid w:val="000748DD"/>
    <w:rsid w:val="0007493E"/>
    <w:rsid w:val="00075544"/>
    <w:rsid w:val="00077899"/>
    <w:rsid w:val="00077C37"/>
    <w:rsid w:val="00081555"/>
    <w:rsid w:val="00082B80"/>
    <w:rsid w:val="00083AD2"/>
    <w:rsid w:val="00086301"/>
    <w:rsid w:val="00087863"/>
    <w:rsid w:val="00090876"/>
    <w:rsid w:val="00090F9E"/>
    <w:rsid w:val="000926D9"/>
    <w:rsid w:val="00092798"/>
    <w:rsid w:val="00094082"/>
    <w:rsid w:val="00094104"/>
    <w:rsid w:val="000967E5"/>
    <w:rsid w:val="00096AF1"/>
    <w:rsid w:val="000A2B90"/>
    <w:rsid w:val="000A5E96"/>
    <w:rsid w:val="000A6BC3"/>
    <w:rsid w:val="000A6DD8"/>
    <w:rsid w:val="000B01AD"/>
    <w:rsid w:val="000B2EC1"/>
    <w:rsid w:val="000B46AC"/>
    <w:rsid w:val="000B6062"/>
    <w:rsid w:val="000B652E"/>
    <w:rsid w:val="000C23CD"/>
    <w:rsid w:val="000C3329"/>
    <w:rsid w:val="000C3C9E"/>
    <w:rsid w:val="000C426D"/>
    <w:rsid w:val="000C4B0A"/>
    <w:rsid w:val="000C4CF7"/>
    <w:rsid w:val="000C616D"/>
    <w:rsid w:val="000C6A72"/>
    <w:rsid w:val="000D1360"/>
    <w:rsid w:val="000D21D4"/>
    <w:rsid w:val="000D5905"/>
    <w:rsid w:val="000D5B14"/>
    <w:rsid w:val="000D614C"/>
    <w:rsid w:val="000E1E27"/>
    <w:rsid w:val="000E4685"/>
    <w:rsid w:val="000E61C6"/>
    <w:rsid w:val="000E6609"/>
    <w:rsid w:val="000E733D"/>
    <w:rsid w:val="000E7BC3"/>
    <w:rsid w:val="000F00B6"/>
    <w:rsid w:val="000F1579"/>
    <w:rsid w:val="000F2359"/>
    <w:rsid w:val="000F30C6"/>
    <w:rsid w:val="000F6B0D"/>
    <w:rsid w:val="001014FB"/>
    <w:rsid w:val="0010184E"/>
    <w:rsid w:val="00101EC9"/>
    <w:rsid w:val="001152E7"/>
    <w:rsid w:val="001212CE"/>
    <w:rsid w:val="00125075"/>
    <w:rsid w:val="00126F86"/>
    <w:rsid w:val="00130710"/>
    <w:rsid w:val="001311C5"/>
    <w:rsid w:val="001332FF"/>
    <w:rsid w:val="0013598A"/>
    <w:rsid w:val="001366C6"/>
    <w:rsid w:val="00137133"/>
    <w:rsid w:val="0013729D"/>
    <w:rsid w:val="00140EFB"/>
    <w:rsid w:val="001415C1"/>
    <w:rsid w:val="00144F61"/>
    <w:rsid w:val="00147803"/>
    <w:rsid w:val="001512D3"/>
    <w:rsid w:val="001513F2"/>
    <w:rsid w:val="001557FF"/>
    <w:rsid w:val="00155AA1"/>
    <w:rsid w:val="001600BD"/>
    <w:rsid w:val="00161A01"/>
    <w:rsid w:val="00162BEF"/>
    <w:rsid w:val="00165E60"/>
    <w:rsid w:val="0016749E"/>
    <w:rsid w:val="001702C2"/>
    <w:rsid w:val="001703E8"/>
    <w:rsid w:val="00170E5F"/>
    <w:rsid w:val="00170FF5"/>
    <w:rsid w:val="001710EF"/>
    <w:rsid w:val="00171343"/>
    <w:rsid w:val="001719B3"/>
    <w:rsid w:val="001721A7"/>
    <w:rsid w:val="001724AC"/>
    <w:rsid w:val="001729F0"/>
    <w:rsid w:val="001763A2"/>
    <w:rsid w:val="0017651E"/>
    <w:rsid w:val="0017750F"/>
    <w:rsid w:val="00177CCF"/>
    <w:rsid w:val="00180212"/>
    <w:rsid w:val="001816F0"/>
    <w:rsid w:val="00182CF5"/>
    <w:rsid w:val="0018388A"/>
    <w:rsid w:val="00186E57"/>
    <w:rsid w:val="00194D85"/>
    <w:rsid w:val="00196C95"/>
    <w:rsid w:val="001A4054"/>
    <w:rsid w:val="001A43D4"/>
    <w:rsid w:val="001A5738"/>
    <w:rsid w:val="001A5B2B"/>
    <w:rsid w:val="001A6BE4"/>
    <w:rsid w:val="001B1BAD"/>
    <w:rsid w:val="001B3813"/>
    <w:rsid w:val="001B4BE3"/>
    <w:rsid w:val="001B54CE"/>
    <w:rsid w:val="001C0AD1"/>
    <w:rsid w:val="001C1CCB"/>
    <w:rsid w:val="001C375D"/>
    <w:rsid w:val="001C3E1B"/>
    <w:rsid w:val="001C6441"/>
    <w:rsid w:val="001C724C"/>
    <w:rsid w:val="001D2BCD"/>
    <w:rsid w:val="001D2C01"/>
    <w:rsid w:val="001D3C50"/>
    <w:rsid w:val="001D5D7D"/>
    <w:rsid w:val="001E193D"/>
    <w:rsid w:val="001E1E72"/>
    <w:rsid w:val="001E572B"/>
    <w:rsid w:val="001E5FBE"/>
    <w:rsid w:val="001E646E"/>
    <w:rsid w:val="001E74EB"/>
    <w:rsid w:val="001E7BC3"/>
    <w:rsid w:val="001F0B34"/>
    <w:rsid w:val="001F48A5"/>
    <w:rsid w:val="001F4EB9"/>
    <w:rsid w:val="001F7017"/>
    <w:rsid w:val="001F707F"/>
    <w:rsid w:val="0020004F"/>
    <w:rsid w:val="00204821"/>
    <w:rsid w:val="002068EC"/>
    <w:rsid w:val="00206ADA"/>
    <w:rsid w:val="00207971"/>
    <w:rsid w:val="00207DC2"/>
    <w:rsid w:val="00213294"/>
    <w:rsid w:val="00213ACB"/>
    <w:rsid w:val="00214075"/>
    <w:rsid w:val="00217300"/>
    <w:rsid w:val="00217DA2"/>
    <w:rsid w:val="00222009"/>
    <w:rsid w:val="00222F48"/>
    <w:rsid w:val="002244E8"/>
    <w:rsid w:val="002254F5"/>
    <w:rsid w:val="0022752C"/>
    <w:rsid w:val="00230F79"/>
    <w:rsid w:val="0023105F"/>
    <w:rsid w:val="0023113F"/>
    <w:rsid w:val="0023120C"/>
    <w:rsid w:val="002319DB"/>
    <w:rsid w:val="002328E7"/>
    <w:rsid w:val="00233B00"/>
    <w:rsid w:val="00233E03"/>
    <w:rsid w:val="00234786"/>
    <w:rsid w:val="002358A8"/>
    <w:rsid w:val="00237966"/>
    <w:rsid w:val="00237D1B"/>
    <w:rsid w:val="0024016A"/>
    <w:rsid w:val="00240D21"/>
    <w:rsid w:val="002411BA"/>
    <w:rsid w:val="00244157"/>
    <w:rsid w:val="00246588"/>
    <w:rsid w:val="00251220"/>
    <w:rsid w:val="00251388"/>
    <w:rsid w:val="00251B28"/>
    <w:rsid w:val="00252F26"/>
    <w:rsid w:val="00253B4A"/>
    <w:rsid w:val="00253F18"/>
    <w:rsid w:val="002543CB"/>
    <w:rsid w:val="00255EF2"/>
    <w:rsid w:val="0025642C"/>
    <w:rsid w:val="0025699C"/>
    <w:rsid w:val="00256ADE"/>
    <w:rsid w:val="002578F2"/>
    <w:rsid w:val="002605EC"/>
    <w:rsid w:val="00262152"/>
    <w:rsid w:val="00262C13"/>
    <w:rsid w:val="002634D6"/>
    <w:rsid w:val="00264C1E"/>
    <w:rsid w:val="00270C94"/>
    <w:rsid w:val="00271A37"/>
    <w:rsid w:val="00272532"/>
    <w:rsid w:val="0027435E"/>
    <w:rsid w:val="00277EBC"/>
    <w:rsid w:val="00280435"/>
    <w:rsid w:val="00281672"/>
    <w:rsid w:val="002836D8"/>
    <w:rsid w:val="0028498C"/>
    <w:rsid w:val="00287B21"/>
    <w:rsid w:val="002916D7"/>
    <w:rsid w:val="00291721"/>
    <w:rsid w:val="00294DE5"/>
    <w:rsid w:val="002A0D73"/>
    <w:rsid w:val="002A3B7C"/>
    <w:rsid w:val="002A3D0F"/>
    <w:rsid w:val="002A48DA"/>
    <w:rsid w:val="002A5382"/>
    <w:rsid w:val="002A5628"/>
    <w:rsid w:val="002B00B6"/>
    <w:rsid w:val="002B2576"/>
    <w:rsid w:val="002B7863"/>
    <w:rsid w:val="002C2872"/>
    <w:rsid w:val="002C6D63"/>
    <w:rsid w:val="002D4629"/>
    <w:rsid w:val="002D5C9D"/>
    <w:rsid w:val="002D6ACD"/>
    <w:rsid w:val="002D7588"/>
    <w:rsid w:val="002D796D"/>
    <w:rsid w:val="002D7F05"/>
    <w:rsid w:val="002E2729"/>
    <w:rsid w:val="002E36A1"/>
    <w:rsid w:val="002E3941"/>
    <w:rsid w:val="002E4527"/>
    <w:rsid w:val="002E5E26"/>
    <w:rsid w:val="002E7472"/>
    <w:rsid w:val="002F0E37"/>
    <w:rsid w:val="002F13AA"/>
    <w:rsid w:val="002F1FBC"/>
    <w:rsid w:val="002F2811"/>
    <w:rsid w:val="002F3628"/>
    <w:rsid w:val="002F4337"/>
    <w:rsid w:val="002F4EA3"/>
    <w:rsid w:val="002F5FCF"/>
    <w:rsid w:val="002F738B"/>
    <w:rsid w:val="00301249"/>
    <w:rsid w:val="00301790"/>
    <w:rsid w:val="00301F82"/>
    <w:rsid w:val="00305500"/>
    <w:rsid w:val="00305F6B"/>
    <w:rsid w:val="00310059"/>
    <w:rsid w:val="003114BE"/>
    <w:rsid w:val="00312C08"/>
    <w:rsid w:val="0031612B"/>
    <w:rsid w:val="0031693C"/>
    <w:rsid w:val="00320F8C"/>
    <w:rsid w:val="003218FF"/>
    <w:rsid w:val="00322836"/>
    <w:rsid w:val="00327B70"/>
    <w:rsid w:val="00331799"/>
    <w:rsid w:val="00332676"/>
    <w:rsid w:val="0033273B"/>
    <w:rsid w:val="00334A6A"/>
    <w:rsid w:val="00334AFD"/>
    <w:rsid w:val="00336B9B"/>
    <w:rsid w:val="00337022"/>
    <w:rsid w:val="0033733B"/>
    <w:rsid w:val="00337772"/>
    <w:rsid w:val="003407E1"/>
    <w:rsid w:val="003415CD"/>
    <w:rsid w:val="00341A52"/>
    <w:rsid w:val="00342DCE"/>
    <w:rsid w:val="00345101"/>
    <w:rsid w:val="00350056"/>
    <w:rsid w:val="00350605"/>
    <w:rsid w:val="00352204"/>
    <w:rsid w:val="003522F4"/>
    <w:rsid w:val="00354A01"/>
    <w:rsid w:val="00357216"/>
    <w:rsid w:val="00357DAF"/>
    <w:rsid w:val="00367D13"/>
    <w:rsid w:val="0037305C"/>
    <w:rsid w:val="00373152"/>
    <w:rsid w:val="003737BA"/>
    <w:rsid w:val="003750C4"/>
    <w:rsid w:val="00376B38"/>
    <w:rsid w:val="00377159"/>
    <w:rsid w:val="00377DDD"/>
    <w:rsid w:val="00381C50"/>
    <w:rsid w:val="0038369D"/>
    <w:rsid w:val="00383C36"/>
    <w:rsid w:val="003862F4"/>
    <w:rsid w:val="0038743E"/>
    <w:rsid w:val="00390A2F"/>
    <w:rsid w:val="00391772"/>
    <w:rsid w:val="0039184C"/>
    <w:rsid w:val="00391A02"/>
    <w:rsid w:val="00393497"/>
    <w:rsid w:val="003946CD"/>
    <w:rsid w:val="00397B5E"/>
    <w:rsid w:val="003A0F82"/>
    <w:rsid w:val="003A322B"/>
    <w:rsid w:val="003A6967"/>
    <w:rsid w:val="003B0D30"/>
    <w:rsid w:val="003B2A3D"/>
    <w:rsid w:val="003B7C51"/>
    <w:rsid w:val="003C1AD2"/>
    <w:rsid w:val="003C2173"/>
    <w:rsid w:val="003C34C4"/>
    <w:rsid w:val="003C3EAC"/>
    <w:rsid w:val="003C4715"/>
    <w:rsid w:val="003C6994"/>
    <w:rsid w:val="003C7218"/>
    <w:rsid w:val="003D0000"/>
    <w:rsid w:val="003D2B4B"/>
    <w:rsid w:val="003D2CA6"/>
    <w:rsid w:val="003D5C23"/>
    <w:rsid w:val="003D5C64"/>
    <w:rsid w:val="003D6854"/>
    <w:rsid w:val="003E0795"/>
    <w:rsid w:val="003E1251"/>
    <w:rsid w:val="003E307B"/>
    <w:rsid w:val="003E3987"/>
    <w:rsid w:val="003E47AF"/>
    <w:rsid w:val="003E50F0"/>
    <w:rsid w:val="003F1CDD"/>
    <w:rsid w:val="003F1F87"/>
    <w:rsid w:val="003F2921"/>
    <w:rsid w:val="003F2E8C"/>
    <w:rsid w:val="003F5904"/>
    <w:rsid w:val="003F672E"/>
    <w:rsid w:val="003F674A"/>
    <w:rsid w:val="004003BA"/>
    <w:rsid w:val="0040046C"/>
    <w:rsid w:val="00401881"/>
    <w:rsid w:val="00401C51"/>
    <w:rsid w:val="00404586"/>
    <w:rsid w:val="00405381"/>
    <w:rsid w:val="004057D9"/>
    <w:rsid w:val="00405817"/>
    <w:rsid w:val="00415586"/>
    <w:rsid w:val="004161C6"/>
    <w:rsid w:val="00420827"/>
    <w:rsid w:val="00421ACF"/>
    <w:rsid w:val="00426FBF"/>
    <w:rsid w:val="004276F2"/>
    <w:rsid w:val="00430C2F"/>
    <w:rsid w:val="0043177A"/>
    <w:rsid w:val="00432C69"/>
    <w:rsid w:val="004349CB"/>
    <w:rsid w:val="00436E30"/>
    <w:rsid w:val="00437DE0"/>
    <w:rsid w:val="00442624"/>
    <w:rsid w:val="004430FE"/>
    <w:rsid w:val="00444057"/>
    <w:rsid w:val="004462EF"/>
    <w:rsid w:val="00453771"/>
    <w:rsid w:val="0045388B"/>
    <w:rsid w:val="00453AB1"/>
    <w:rsid w:val="0045459A"/>
    <w:rsid w:val="0046062A"/>
    <w:rsid w:val="00460F7C"/>
    <w:rsid w:val="00461499"/>
    <w:rsid w:val="00461607"/>
    <w:rsid w:val="0046265A"/>
    <w:rsid w:val="0046337F"/>
    <w:rsid w:val="00464354"/>
    <w:rsid w:val="004646A5"/>
    <w:rsid w:val="00466F81"/>
    <w:rsid w:val="004736D2"/>
    <w:rsid w:val="00474B10"/>
    <w:rsid w:val="00474D77"/>
    <w:rsid w:val="00476800"/>
    <w:rsid w:val="00477A81"/>
    <w:rsid w:val="00477AFE"/>
    <w:rsid w:val="004807CF"/>
    <w:rsid w:val="004818C5"/>
    <w:rsid w:val="00481CCA"/>
    <w:rsid w:val="00481DB8"/>
    <w:rsid w:val="004824CB"/>
    <w:rsid w:val="0048389A"/>
    <w:rsid w:val="00483EFC"/>
    <w:rsid w:val="00484067"/>
    <w:rsid w:val="00484209"/>
    <w:rsid w:val="00484A30"/>
    <w:rsid w:val="004944DE"/>
    <w:rsid w:val="00494A43"/>
    <w:rsid w:val="004955B8"/>
    <w:rsid w:val="00496E82"/>
    <w:rsid w:val="0049729A"/>
    <w:rsid w:val="004972EB"/>
    <w:rsid w:val="004A1CAD"/>
    <w:rsid w:val="004A3B76"/>
    <w:rsid w:val="004A3D7B"/>
    <w:rsid w:val="004A7C39"/>
    <w:rsid w:val="004B09FD"/>
    <w:rsid w:val="004B2440"/>
    <w:rsid w:val="004B319E"/>
    <w:rsid w:val="004B3AAC"/>
    <w:rsid w:val="004B3DF1"/>
    <w:rsid w:val="004B68E3"/>
    <w:rsid w:val="004B6E9B"/>
    <w:rsid w:val="004C04BB"/>
    <w:rsid w:val="004C1D53"/>
    <w:rsid w:val="004C3E53"/>
    <w:rsid w:val="004C485D"/>
    <w:rsid w:val="004C65B3"/>
    <w:rsid w:val="004C6740"/>
    <w:rsid w:val="004C7E65"/>
    <w:rsid w:val="004D04BD"/>
    <w:rsid w:val="004D0718"/>
    <w:rsid w:val="004D0EF6"/>
    <w:rsid w:val="004D2D4A"/>
    <w:rsid w:val="004D2F57"/>
    <w:rsid w:val="004D2F59"/>
    <w:rsid w:val="004D4767"/>
    <w:rsid w:val="004D7A8C"/>
    <w:rsid w:val="004E1E64"/>
    <w:rsid w:val="004E2101"/>
    <w:rsid w:val="004E3218"/>
    <w:rsid w:val="004E3C16"/>
    <w:rsid w:val="004E414E"/>
    <w:rsid w:val="004E489C"/>
    <w:rsid w:val="004E6919"/>
    <w:rsid w:val="004F033F"/>
    <w:rsid w:val="004F140D"/>
    <w:rsid w:val="004F1CA0"/>
    <w:rsid w:val="004F271C"/>
    <w:rsid w:val="004F6812"/>
    <w:rsid w:val="004F7C86"/>
    <w:rsid w:val="00500338"/>
    <w:rsid w:val="00501E4F"/>
    <w:rsid w:val="005028CA"/>
    <w:rsid w:val="00502BB1"/>
    <w:rsid w:val="00502D17"/>
    <w:rsid w:val="00502E5A"/>
    <w:rsid w:val="00503B56"/>
    <w:rsid w:val="00504632"/>
    <w:rsid w:val="00504AF0"/>
    <w:rsid w:val="005059EB"/>
    <w:rsid w:val="00507899"/>
    <w:rsid w:val="00510EBA"/>
    <w:rsid w:val="0051158E"/>
    <w:rsid w:val="00512E9C"/>
    <w:rsid w:val="00516178"/>
    <w:rsid w:val="00516CBB"/>
    <w:rsid w:val="00516D55"/>
    <w:rsid w:val="00520771"/>
    <w:rsid w:val="005209AA"/>
    <w:rsid w:val="00520CFF"/>
    <w:rsid w:val="00521621"/>
    <w:rsid w:val="005227F9"/>
    <w:rsid w:val="00523938"/>
    <w:rsid w:val="00524FE3"/>
    <w:rsid w:val="00526172"/>
    <w:rsid w:val="005276DD"/>
    <w:rsid w:val="005301F3"/>
    <w:rsid w:val="005303A1"/>
    <w:rsid w:val="00532469"/>
    <w:rsid w:val="00535FC2"/>
    <w:rsid w:val="00536D1C"/>
    <w:rsid w:val="00544BA3"/>
    <w:rsid w:val="00545257"/>
    <w:rsid w:val="00545EAF"/>
    <w:rsid w:val="00546B9F"/>
    <w:rsid w:val="0055311C"/>
    <w:rsid w:val="005546CD"/>
    <w:rsid w:val="00562518"/>
    <w:rsid w:val="0056279B"/>
    <w:rsid w:val="00562FE9"/>
    <w:rsid w:val="005636AA"/>
    <w:rsid w:val="00570D41"/>
    <w:rsid w:val="00571288"/>
    <w:rsid w:val="00571B85"/>
    <w:rsid w:val="005725C8"/>
    <w:rsid w:val="00572E21"/>
    <w:rsid w:val="00573C5E"/>
    <w:rsid w:val="00575935"/>
    <w:rsid w:val="005768B2"/>
    <w:rsid w:val="005774FD"/>
    <w:rsid w:val="005800A5"/>
    <w:rsid w:val="005812ED"/>
    <w:rsid w:val="00582084"/>
    <w:rsid w:val="005832E9"/>
    <w:rsid w:val="0058504E"/>
    <w:rsid w:val="005875C0"/>
    <w:rsid w:val="00591072"/>
    <w:rsid w:val="00593511"/>
    <w:rsid w:val="00593FA4"/>
    <w:rsid w:val="005942B8"/>
    <w:rsid w:val="00594A25"/>
    <w:rsid w:val="0059568C"/>
    <w:rsid w:val="00595A55"/>
    <w:rsid w:val="00596C39"/>
    <w:rsid w:val="00596E11"/>
    <w:rsid w:val="005978AE"/>
    <w:rsid w:val="005A2871"/>
    <w:rsid w:val="005A5F0B"/>
    <w:rsid w:val="005A6545"/>
    <w:rsid w:val="005A6DD2"/>
    <w:rsid w:val="005B0456"/>
    <w:rsid w:val="005B205D"/>
    <w:rsid w:val="005B4F1F"/>
    <w:rsid w:val="005B7394"/>
    <w:rsid w:val="005B744D"/>
    <w:rsid w:val="005C1AF5"/>
    <w:rsid w:val="005C262E"/>
    <w:rsid w:val="005C379F"/>
    <w:rsid w:val="005C3D9E"/>
    <w:rsid w:val="005C40B5"/>
    <w:rsid w:val="005C44D7"/>
    <w:rsid w:val="005C47F3"/>
    <w:rsid w:val="005C4AED"/>
    <w:rsid w:val="005C4C5C"/>
    <w:rsid w:val="005C564B"/>
    <w:rsid w:val="005C5DCC"/>
    <w:rsid w:val="005C6735"/>
    <w:rsid w:val="005C69D2"/>
    <w:rsid w:val="005D1CC4"/>
    <w:rsid w:val="005D2749"/>
    <w:rsid w:val="005D32D2"/>
    <w:rsid w:val="005D368A"/>
    <w:rsid w:val="005D3FCC"/>
    <w:rsid w:val="005D414C"/>
    <w:rsid w:val="005D597B"/>
    <w:rsid w:val="005D5C11"/>
    <w:rsid w:val="005D5C20"/>
    <w:rsid w:val="005D70C1"/>
    <w:rsid w:val="005D7905"/>
    <w:rsid w:val="005E2235"/>
    <w:rsid w:val="005E3C13"/>
    <w:rsid w:val="005E4C83"/>
    <w:rsid w:val="005E737E"/>
    <w:rsid w:val="005F1804"/>
    <w:rsid w:val="005F35D7"/>
    <w:rsid w:val="005F35F0"/>
    <w:rsid w:val="005F4F48"/>
    <w:rsid w:val="005F7FE7"/>
    <w:rsid w:val="00603118"/>
    <w:rsid w:val="0060479F"/>
    <w:rsid w:val="0060678A"/>
    <w:rsid w:val="0060727D"/>
    <w:rsid w:val="00610C06"/>
    <w:rsid w:val="006130C6"/>
    <w:rsid w:val="00617364"/>
    <w:rsid w:val="00620D10"/>
    <w:rsid w:val="00620E4E"/>
    <w:rsid w:val="00623A6E"/>
    <w:rsid w:val="006264F0"/>
    <w:rsid w:val="00626D97"/>
    <w:rsid w:val="006313CB"/>
    <w:rsid w:val="00632C09"/>
    <w:rsid w:val="006335EA"/>
    <w:rsid w:val="006341DD"/>
    <w:rsid w:val="00636E60"/>
    <w:rsid w:val="00640910"/>
    <w:rsid w:val="0064189C"/>
    <w:rsid w:val="00644B40"/>
    <w:rsid w:val="00650CCE"/>
    <w:rsid w:val="00650D6A"/>
    <w:rsid w:val="00651ECC"/>
    <w:rsid w:val="00651FF6"/>
    <w:rsid w:val="00652B03"/>
    <w:rsid w:val="00653F70"/>
    <w:rsid w:val="0065513A"/>
    <w:rsid w:val="006552EC"/>
    <w:rsid w:val="006634A0"/>
    <w:rsid w:val="0066407C"/>
    <w:rsid w:val="0066562B"/>
    <w:rsid w:val="00670356"/>
    <w:rsid w:val="00674328"/>
    <w:rsid w:val="00675449"/>
    <w:rsid w:val="006763FA"/>
    <w:rsid w:val="00677995"/>
    <w:rsid w:val="00677D72"/>
    <w:rsid w:val="00684D82"/>
    <w:rsid w:val="00684DC0"/>
    <w:rsid w:val="00685679"/>
    <w:rsid w:val="00687840"/>
    <w:rsid w:val="00687B4D"/>
    <w:rsid w:val="0069026B"/>
    <w:rsid w:val="0069137D"/>
    <w:rsid w:val="006916DA"/>
    <w:rsid w:val="00691D9C"/>
    <w:rsid w:val="0069320B"/>
    <w:rsid w:val="00693F19"/>
    <w:rsid w:val="006945BC"/>
    <w:rsid w:val="006945F6"/>
    <w:rsid w:val="00696328"/>
    <w:rsid w:val="00696793"/>
    <w:rsid w:val="006A3E48"/>
    <w:rsid w:val="006A6224"/>
    <w:rsid w:val="006A7A51"/>
    <w:rsid w:val="006B103A"/>
    <w:rsid w:val="006B1B7C"/>
    <w:rsid w:val="006B1F0D"/>
    <w:rsid w:val="006B2809"/>
    <w:rsid w:val="006B6A5E"/>
    <w:rsid w:val="006B6F20"/>
    <w:rsid w:val="006B71F4"/>
    <w:rsid w:val="006C2539"/>
    <w:rsid w:val="006C28CB"/>
    <w:rsid w:val="006C4167"/>
    <w:rsid w:val="006C7219"/>
    <w:rsid w:val="006C7FC2"/>
    <w:rsid w:val="006D036D"/>
    <w:rsid w:val="006D0B78"/>
    <w:rsid w:val="006D129F"/>
    <w:rsid w:val="006D1B83"/>
    <w:rsid w:val="006D295F"/>
    <w:rsid w:val="006D3B53"/>
    <w:rsid w:val="006D4334"/>
    <w:rsid w:val="006D4B6F"/>
    <w:rsid w:val="006E0A87"/>
    <w:rsid w:val="006E1789"/>
    <w:rsid w:val="006E2AFE"/>
    <w:rsid w:val="006E4177"/>
    <w:rsid w:val="006E7F77"/>
    <w:rsid w:val="006F193A"/>
    <w:rsid w:val="006F2F9B"/>
    <w:rsid w:val="006F421A"/>
    <w:rsid w:val="006F447E"/>
    <w:rsid w:val="006F5464"/>
    <w:rsid w:val="00700B9D"/>
    <w:rsid w:val="00701DCC"/>
    <w:rsid w:val="00703A97"/>
    <w:rsid w:val="00703AC5"/>
    <w:rsid w:val="00703BE4"/>
    <w:rsid w:val="00705D27"/>
    <w:rsid w:val="00706747"/>
    <w:rsid w:val="00710CE3"/>
    <w:rsid w:val="00711FD8"/>
    <w:rsid w:val="00712E94"/>
    <w:rsid w:val="00713769"/>
    <w:rsid w:val="0072011A"/>
    <w:rsid w:val="00720DC0"/>
    <w:rsid w:val="00722396"/>
    <w:rsid w:val="00722AA5"/>
    <w:rsid w:val="007241BF"/>
    <w:rsid w:val="00724CA6"/>
    <w:rsid w:val="00725AF4"/>
    <w:rsid w:val="007277C4"/>
    <w:rsid w:val="00731BF5"/>
    <w:rsid w:val="00733207"/>
    <w:rsid w:val="00734F4B"/>
    <w:rsid w:val="00734F96"/>
    <w:rsid w:val="0073530F"/>
    <w:rsid w:val="00735F81"/>
    <w:rsid w:val="00737340"/>
    <w:rsid w:val="00740EEC"/>
    <w:rsid w:val="00741CEC"/>
    <w:rsid w:val="00746D4E"/>
    <w:rsid w:val="007476C6"/>
    <w:rsid w:val="007514B9"/>
    <w:rsid w:val="0075238A"/>
    <w:rsid w:val="007525E9"/>
    <w:rsid w:val="007547A2"/>
    <w:rsid w:val="00756BD8"/>
    <w:rsid w:val="00760BA5"/>
    <w:rsid w:val="00763777"/>
    <w:rsid w:val="007645E5"/>
    <w:rsid w:val="007649A2"/>
    <w:rsid w:val="00766BB4"/>
    <w:rsid w:val="00766DDF"/>
    <w:rsid w:val="00766EA7"/>
    <w:rsid w:val="00767DDA"/>
    <w:rsid w:val="00770F5B"/>
    <w:rsid w:val="007726E0"/>
    <w:rsid w:val="007727DF"/>
    <w:rsid w:val="00772965"/>
    <w:rsid w:val="00776186"/>
    <w:rsid w:val="0078131C"/>
    <w:rsid w:val="00781F44"/>
    <w:rsid w:val="00782E80"/>
    <w:rsid w:val="00783217"/>
    <w:rsid w:val="00784B63"/>
    <w:rsid w:val="00785580"/>
    <w:rsid w:val="00786328"/>
    <w:rsid w:val="007909A4"/>
    <w:rsid w:val="00791EED"/>
    <w:rsid w:val="00794F2D"/>
    <w:rsid w:val="00796CA3"/>
    <w:rsid w:val="007A0138"/>
    <w:rsid w:val="007A0A36"/>
    <w:rsid w:val="007A371C"/>
    <w:rsid w:val="007A4D80"/>
    <w:rsid w:val="007A7088"/>
    <w:rsid w:val="007B15B3"/>
    <w:rsid w:val="007B1A23"/>
    <w:rsid w:val="007B4C29"/>
    <w:rsid w:val="007B7FF5"/>
    <w:rsid w:val="007C029C"/>
    <w:rsid w:val="007C1556"/>
    <w:rsid w:val="007C2A4E"/>
    <w:rsid w:val="007C4D7E"/>
    <w:rsid w:val="007C5048"/>
    <w:rsid w:val="007C6AED"/>
    <w:rsid w:val="007D0130"/>
    <w:rsid w:val="007D2763"/>
    <w:rsid w:val="007D29E1"/>
    <w:rsid w:val="007D458F"/>
    <w:rsid w:val="007D48FA"/>
    <w:rsid w:val="007D6337"/>
    <w:rsid w:val="007D6995"/>
    <w:rsid w:val="007E05D5"/>
    <w:rsid w:val="007E2F4B"/>
    <w:rsid w:val="007E6AB9"/>
    <w:rsid w:val="007E7FF7"/>
    <w:rsid w:val="007F2E74"/>
    <w:rsid w:val="007F349B"/>
    <w:rsid w:val="007F40D3"/>
    <w:rsid w:val="007F53D8"/>
    <w:rsid w:val="007F5E5C"/>
    <w:rsid w:val="008015FC"/>
    <w:rsid w:val="00805B1F"/>
    <w:rsid w:val="00805C15"/>
    <w:rsid w:val="00806012"/>
    <w:rsid w:val="00810199"/>
    <w:rsid w:val="00810C77"/>
    <w:rsid w:val="0081653A"/>
    <w:rsid w:val="008165CC"/>
    <w:rsid w:val="00817B2D"/>
    <w:rsid w:val="00820562"/>
    <w:rsid w:val="00822096"/>
    <w:rsid w:val="00823DCD"/>
    <w:rsid w:val="008250F3"/>
    <w:rsid w:val="00833A5D"/>
    <w:rsid w:val="0083571C"/>
    <w:rsid w:val="00837304"/>
    <w:rsid w:val="00841644"/>
    <w:rsid w:val="00843CF3"/>
    <w:rsid w:val="00843D72"/>
    <w:rsid w:val="008468EE"/>
    <w:rsid w:val="00846B46"/>
    <w:rsid w:val="00846F40"/>
    <w:rsid w:val="00846FA6"/>
    <w:rsid w:val="008501B0"/>
    <w:rsid w:val="00853AC2"/>
    <w:rsid w:val="00853C66"/>
    <w:rsid w:val="008560EF"/>
    <w:rsid w:val="0085687A"/>
    <w:rsid w:val="008579F2"/>
    <w:rsid w:val="00857FEB"/>
    <w:rsid w:val="0086308F"/>
    <w:rsid w:val="00863408"/>
    <w:rsid w:val="008660DB"/>
    <w:rsid w:val="00866F0E"/>
    <w:rsid w:val="008671A6"/>
    <w:rsid w:val="00867C2D"/>
    <w:rsid w:val="00867FC7"/>
    <w:rsid w:val="00870943"/>
    <w:rsid w:val="0087276D"/>
    <w:rsid w:val="00873B79"/>
    <w:rsid w:val="0087424E"/>
    <w:rsid w:val="00875A98"/>
    <w:rsid w:val="00877F26"/>
    <w:rsid w:val="00880D36"/>
    <w:rsid w:val="0088185D"/>
    <w:rsid w:val="00881AB5"/>
    <w:rsid w:val="008829B4"/>
    <w:rsid w:val="008843A0"/>
    <w:rsid w:val="008859C1"/>
    <w:rsid w:val="008868FA"/>
    <w:rsid w:val="0088732B"/>
    <w:rsid w:val="00890D8E"/>
    <w:rsid w:val="0089136B"/>
    <w:rsid w:val="00894882"/>
    <w:rsid w:val="00895A97"/>
    <w:rsid w:val="008979D1"/>
    <w:rsid w:val="008A0373"/>
    <w:rsid w:val="008A29A6"/>
    <w:rsid w:val="008A2B90"/>
    <w:rsid w:val="008A4640"/>
    <w:rsid w:val="008A577E"/>
    <w:rsid w:val="008A59DE"/>
    <w:rsid w:val="008B037A"/>
    <w:rsid w:val="008B055C"/>
    <w:rsid w:val="008B05AE"/>
    <w:rsid w:val="008B149D"/>
    <w:rsid w:val="008B2963"/>
    <w:rsid w:val="008B31AA"/>
    <w:rsid w:val="008B4D66"/>
    <w:rsid w:val="008B4E31"/>
    <w:rsid w:val="008B5097"/>
    <w:rsid w:val="008B5551"/>
    <w:rsid w:val="008B599B"/>
    <w:rsid w:val="008B6A08"/>
    <w:rsid w:val="008C0C97"/>
    <w:rsid w:val="008C1CEA"/>
    <w:rsid w:val="008C2318"/>
    <w:rsid w:val="008C2AB3"/>
    <w:rsid w:val="008C2FE4"/>
    <w:rsid w:val="008C322E"/>
    <w:rsid w:val="008C41D9"/>
    <w:rsid w:val="008C4574"/>
    <w:rsid w:val="008C4A90"/>
    <w:rsid w:val="008C56F3"/>
    <w:rsid w:val="008C574A"/>
    <w:rsid w:val="008C593C"/>
    <w:rsid w:val="008C61C0"/>
    <w:rsid w:val="008D0AE7"/>
    <w:rsid w:val="008D1457"/>
    <w:rsid w:val="008D35D6"/>
    <w:rsid w:val="008D5714"/>
    <w:rsid w:val="008D6A24"/>
    <w:rsid w:val="008D75B3"/>
    <w:rsid w:val="008E1437"/>
    <w:rsid w:val="008E32AA"/>
    <w:rsid w:val="008E356B"/>
    <w:rsid w:val="008E6453"/>
    <w:rsid w:val="008E6CF5"/>
    <w:rsid w:val="008E6F94"/>
    <w:rsid w:val="008E7296"/>
    <w:rsid w:val="008F08C7"/>
    <w:rsid w:val="008F14B3"/>
    <w:rsid w:val="008F1EF9"/>
    <w:rsid w:val="008F3C26"/>
    <w:rsid w:val="008F6561"/>
    <w:rsid w:val="008F749E"/>
    <w:rsid w:val="009013C1"/>
    <w:rsid w:val="00903F36"/>
    <w:rsid w:val="00904BEB"/>
    <w:rsid w:val="00905C63"/>
    <w:rsid w:val="00905DE0"/>
    <w:rsid w:val="00907878"/>
    <w:rsid w:val="00907F63"/>
    <w:rsid w:val="00910B7E"/>
    <w:rsid w:val="00910CF4"/>
    <w:rsid w:val="00913730"/>
    <w:rsid w:val="00915B50"/>
    <w:rsid w:val="00916E55"/>
    <w:rsid w:val="0092030A"/>
    <w:rsid w:val="009221EB"/>
    <w:rsid w:val="00923E23"/>
    <w:rsid w:val="00924B08"/>
    <w:rsid w:val="00924C11"/>
    <w:rsid w:val="0092769A"/>
    <w:rsid w:val="00927FAF"/>
    <w:rsid w:val="009312EA"/>
    <w:rsid w:val="00931D70"/>
    <w:rsid w:val="00932201"/>
    <w:rsid w:val="00937D39"/>
    <w:rsid w:val="00942B81"/>
    <w:rsid w:val="0094338F"/>
    <w:rsid w:val="009435AD"/>
    <w:rsid w:val="00944FE6"/>
    <w:rsid w:val="00945745"/>
    <w:rsid w:val="0095018C"/>
    <w:rsid w:val="00951EDB"/>
    <w:rsid w:val="00952DE5"/>
    <w:rsid w:val="00953903"/>
    <w:rsid w:val="00954E75"/>
    <w:rsid w:val="00956B76"/>
    <w:rsid w:val="00957911"/>
    <w:rsid w:val="00957D9B"/>
    <w:rsid w:val="0096256D"/>
    <w:rsid w:val="00963129"/>
    <w:rsid w:val="00963752"/>
    <w:rsid w:val="0096479B"/>
    <w:rsid w:val="00966D73"/>
    <w:rsid w:val="00970835"/>
    <w:rsid w:val="009738AA"/>
    <w:rsid w:val="0097512C"/>
    <w:rsid w:val="009776EB"/>
    <w:rsid w:val="00977F82"/>
    <w:rsid w:val="00982007"/>
    <w:rsid w:val="0098308B"/>
    <w:rsid w:val="0098518A"/>
    <w:rsid w:val="009854A4"/>
    <w:rsid w:val="00985833"/>
    <w:rsid w:val="00985BA3"/>
    <w:rsid w:val="0098649A"/>
    <w:rsid w:val="009865AE"/>
    <w:rsid w:val="00986683"/>
    <w:rsid w:val="00986780"/>
    <w:rsid w:val="00986EC1"/>
    <w:rsid w:val="00990307"/>
    <w:rsid w:val="00990B3E"/>
    <w:rsid w:val="00992EBD"/>
    <w:rsid w:val="009942B2"/>
    <w:rsid w:val="00994B59"/>
    <w:rsid w:val="009957BD"/>
    <w:rsid w:val="00995913"/>
    <w:rsid w:val="009A217B"/>
    <w:rsid w:val="009A58A3"/>
    <w:rsid w:val="009A5FDA"/>
    <w:rsid w:val="009A6285"/>
    <w:rsid w:val="009A636F"/>
    <w:rsid w:val="009A69DC"/>
    <w:rsid w:val="009B0568"/>
    <w:rsid w:val="009B1582"/>
    <w:rsid w:val="009B16D5"/>
    <w:rsid w:val="009B1A46"/>
    <w:rsid w:val="009B3E69"/>
    <w:rsid w:val="009B4BAB"/>
    <w:rsid w:val="009B6628"/>
    <w:rsid w:val="009B7570"/>
    <w:rsid w:val="009C2EDF"/>
    <w:rsid w:val="009C41AE"/>
    <w:rsid w:val="009C52CA"/>
    <w:rsid w:val="009C5B98"/>
    <w:rsid w:val="009C5D70"/>
    <w:rsid w:val="009C65C3"/>
    <w:rsid w:val="009C7C8D"/>
    <w:rsid w:val="009D0E0E"/>
    <w:rsid w:val="009D10B3"/>
    <w:rsid w:val="009D20DB"/>
    <w:rsid w:val="009D30CD"/>
    <w:rsid w:val="009D3404"/>
    <w:rsid w:val="009D3F4D"/>
    <w:rsid w:val="009D476A"/>
    <w:rsid w:val="009D5ADF"/>
    <w:rsid w:val="009D73E8"/>
    <w:rsid w:val="009E135D"/>
    <w:rsid w:val="009E2502"/>
    <w:rsid w:val="009E4A9B"/>
    <w:rsid w:val="009F007E"/>
    <w:rsid w:val="009F193A"/>
    <w:rsid w:val="009F1CF6"/>
    <w:rsid w:val="009F3E81"/>
    <w:rsid w:val="009F4D9E"/>
    <w:rsid w:val="009F6BFF"/>
    <w:rsid w:val="009F6CBA"/>
    <w:rsid w:val="00A00277"/>
    <w:rsid w:val="00A01E94"/>
    <w:rsid w:val="00A03293"/>
    <w:rsid w:val="00A04B6F"/>
    <w:rsid w:val="00A04C71"/>
    <w:rsid w:val="00A11018"/>
    <w:rsid w:val="00A12BC4"/>
    <w:rsid w:val="00A13593"/>
    <w:rsid w:val="00A14FB5"/>
    <w:rsid w:val="00A158D0"/>
    <w:rsid w:val="00A17467"/>
    <w:rsid w:val="00A206BC"/>
    <w:rsid w:val="00A231AC"/>
    <w:rsid w:val="00A250E1"/>
    <w:rsid w:val="00A256C9"/>
    <w:rsid w:val="00A2648D"/>
    <w:rsid w:val="00A26F59"/>
    <w:rsid w:val="00A307F2"/>
    <w:rsid w:val="00A30C9F"/>
    <w:rsid w:val="00A32811"/>
    <w:rsid w:val="00A330D3"/>
    <w:rsid w:val="00A346D2"/>
    <w:rsid w:val="00A42502"/>
    <w:rsid w:val="00A42BD7"/>
    <w:rsid w:val="00A43F28"/>
    <w:rsid w:val="00A47931"/>
    <w:rsid w:val="00A50911"/>
    <w:rsid w:val="00A515A1"/>
    <w:rsid w:val="00A527D7"/>
    <w:rsid w:val="00A5430C"/>
    <w:rsid w:val="00A54359"/>
    <w:rsid w:val="00A55541"/>
    <w:rsid w:val="00A575A7"/>
    <w:rsid w:val="00A60020"/>
    <w:rsid w:val="00A672B7"/>
    <w:rsid w:val="00A6776A"/>
    <w:rsid w:val="00A67DD6"/>
    <w:rsid w:val="00A67EC3"/>
    <w:rsid w:val="00A7467D"/>
    <w:rsid w:val="00A75F90"/>
    <w:rsid w:val="00A77F46"/>
    <w:rsid w:val="00A81234"/>
    <w:rsid w:val="00A87A79"/>
    <w:rsid w:val="00A87B36"/>
    <w:rsid w:val="00A93083"/>
    <w:rsid w:val="00A957EA"/>
    <w:rsid w:val="00AA0AE9"/>
    <w:rsid w:val="00AA2F03"/>
    <w:rsid w:val="00AA6F01"/>
    <w:rsid w:val="00AB00D5"/>
    <w:rsid w:val="00AB1392"/>
    <w:rsid w:val="00AB15F7"/>
    <w:rsid w:val="00AB2D8D"/>
    <w:rsid w:val="00AB3790"/>
    <w:rsid w:val="00AB4109"/>
    <w:rsid w:val="00AB7E17"/>
    <w:rsid w:val="00AC50E9"/>
    <w:rsid w:val="00AC6485"/>
    <w:rsid w:val="00AC6608"/>
    <w:rsid w:val="00AD12F8"/>
    <w:rsid w:val="00AD1EB7"/>
    <w:rsid w:val="00AD2FF5"/>
    <w:rsid w:val="00AD50DC"/>
    <w:rsid w:val="00AD7069"/>
    <w:rsid w:val="00AE04B5"/>
    <w:rsid w:val="00AE1A7F"/>
    <w:rsid w:val="00AE1E7F"/>
    <w:rsid w:val="00AE27C0"/>
    <w:rsid w:val="00AE27D3"/>
    <w:rsid w:val="00AE32A2"/>
    <w:rsid w:val="00AE3C92"/>
    <w:rsid w:val="00AE70A0"/>
    <w:rsid w:val="00AE7930"/>
    <w:rsid w:val="00AF074A"/>
    <w:rsid w:val="00AF16E7"/>
    <w:rsid w:val="00AF39EA"/>
    <w:rsid w:val="00AF6895"/>
    <w:rsid w:val="00AF6A26"/>
    <w:rsid w:val="00B00AB8"/>
    <w:rsid w:val="00B0314E"/>
    <w:rsid w:val="00B0392D"/>
    <w:rsid w:val="00B03DB4"/>
    <w:rsid w:val="00B04397"/>
    <w:rsid w:val="00B04D09"/>
    <w:rsid w:val="00B05850"/>
    <w:rsid w:val="00B078DB"/>
    <w:rsid w:val="00B100D5"/>
    <w:rsid w:val="00B11197"/>
    <w:rsid w:val="00B118C8"/>
    <w:rsid w:val="00B147AF"/>
    <w:rsid w:val="00B1644C"/>
    <w:rsid w:val="00B16AEA"/>
    <w:rsid w:val="00B17289"/>
    <w:rsid w:val="00B1799A"/>
    <w:rsid w:val="00B21E42"/>
    <w:rsid w:val="00B236A3"/>
    <w:rsid w:val="00B239A4"/>
    <w:rsid w:val="00B24FFB"/>
    <w:rsid w:val="00B250C4"/>
    <w:rsid w:val="00B263FE"/>
    <w:rsid w:val="00B313A0"/>
    <w:rsid w:val="00B31A5F"/>
    <w:rsid w:val="00B327AD"/>
    <w:rsid w:val="00B33AE8"/>
    <w:rsid w:val="00B354C4"/>
    <w:rsid w:val="00B3693B"/>
    <w:rsid w:val="00B374FA"/>
    <w:rsid w:val="00B37857"/>
    <w:rsid w:val="00B41264"/>
    <w:rsid w:val="00B412AC"/>
    <w:rsid w:val="00B416CA"/>
    <w:rsid w:val="00B42E20"/>
    <w:rsid w:val="00B4755E"/>
    <w:rsid w:val="00B51C96"/>
    <w:rsid w:val="00B523F7"/>
    <w:rsid w:val="00B55949"/>
    <w:rsid w:val="00B62922"/>
    <w:rsid w:val="00B62BD1"/>
    <w:rsid w:val="00B642F6"/>
    <w:rsid w:val="00B7202A"/>
    <w:rsid w:val="00B7272A"/>
    <w:rsid w:val="00B72E6B"/>
    <w:rsid w:val="00B75806"/>
    <w:rsid w:val="00B806ED"/>
    <w:rsid w:val="00B80AE3"/>
    <w:rsid w:val="00B82647"/>
    <w:rsid w:val="00B8489D"/>
    <w:rsid w:val="00B86C90"/>
    <w:rsid w:val="00B87E3F"/>
    <w:rsid w:val="00B92D73"/>
    <w:rsid w:val="00B959F4"/>
    <w:rsid w:val="00BA00AC"/>
    <w:rsid w:val="00BA1B4D"/>
    <w:rsid w:val="00BA212A"/>
    <w:rsid w:val="00BA2844"/>
    <w:rsid w:val="00BA400B"/>
    <w:rsid w:val="00BA50B3"/>
    <w:rsid w:val="00BB07CA"/>
    <w:rsid w:val="00BB2543"/>
    <w:rsid w:val="00BB2B2A"/>
    <w:rsid w:val="00BB3479"/>
    <w:rsid w:val="00BB6605"/>
    <w:rsid w:val="00BC00DF"/>
    <w:rsid w:val="00BC138C"/>
    <w:rsid w:val="00BC3183"/>
    <w:rsid w:val="00BC4BF7"/>
    <w:rsid w:val="00BC55DB"/>
    <w:rsid w:val="00BC5F31"/>
    <w:rsid w:val="00BC7829"/>
    <w:rsid w:val="00BD1033"/>
    <w:rsid w:val="00BD51DE"/>
    <w:rsid w:val="00BD5B43"/>
    <w:rsid w:val="00BD5BDB"/>
    <w:rsid w:val="00BD7681"/>
    <w:rsid w:val="00BE0AEF"/>
    <w:rsid w:val="00BE14D5"/>
    <w:rsid w:val="00BE3606"/>
    <w:rsid w:val="00BE4723"/>
    <w:rsid w:val="00BE6860"/>
    <w:rsid w:val="00BE7EAA"/>
    <w:rsid w:val="00BF0FAA"/>
    <w:rsid w:val="00BF2CFD"/>
    <w:rsid w:val="00BF5021"/>
    <w:rsid w:val="00BF5030"/>
    <w:rsid w:val="00BF5FB7"/>
    <w:rsid w:val="00C03034"/>
    <w:rsid w:val="00C0606D"/>
    <w:rsid w:val="00C10838"/>
    <w:rsid w:val="00C10E7E"/>
    <w:rsid w:val="00C1215F"/>
    <w:rsid w:val="00C12BD7"/>
    <w:rsid w:val="00C13DDB"/>
    <w:rsid w:val="00C1504E"/>
    <w:rsid w:val="00C16A03"/>
    <w:rsid w:val="00C20368"/>
    <w:rsid w:val="00C219F3"/>
    <w:rsid w:val="00C2247E"/>
    <w:rsid w:val="00C22ACB"/>
    <w:rsid w:val="00C23682"/>
    <w:rsid w:val="00C23D2F"/>
    <w:rsid w:val="00C25583"/>
    <w:rsid w:val="00C258A0"/>
    <w:rsid w:val="00C27892"/>
    <w:rsid w:val="00C305F6"/>
    <w:rsid w:val="00C33D15"/>
    <w:rsid w:val="00C35E2F"/>
    <w:rsid w:val="00C3798C"/>
    <w:rsid w:val="00C44059"/>
    <w:rsid w:val="00C45437"/>
    <w:rsid w:val="00C4563B"/>
    <w:rsid w:val="00C461F8"/>
    <w:rsid w:val="00C52B8C"/>
    <w:rsid w:val="00C546A8"/>
    <w:rsid w:val="00C562BB"/>
    <w:rsid w:val="00C5666E"/>
    <w:rsid w:val="00C56904"/>
    <w:rsid w:val="00C56E16"/>
    <w:rsid w:val="00C64295"/>
    <w:rsid w:val="00C64D9B"/>
    <w:rsid w:val="00C65115"/>
    <w:rsid w:val="00C70A1B"/>
    <w:rsid w:val="00C7170F"/>
    <w:rsid w:val="00C741BB"/>
    <w:rsid w:val="00C75086"/>
    <w:rsid w:val="00C80D31"/>
    <w:rsid w:val="00C80E54"/>
    <w:rsid w:val="00C8118D"/>
    <w:rsid w:val="00C8604F"/>
    <w:rsid w:val="00C870F2"/>
    <w:rsid w:val="00C876D1"/>
    <w:rsid w:val="00C90847"/>
    <w:rsid w:val="00C90EF8"/>
    <w:rsid w:val="00C928C4"/>
    <w:rsid w:val="00C92F4A"/>
    <w:rsid w:val="00C94924"/>
    <w:rsid w:val="00CA0C60"/>
    <w:rsid w:val="00CA1C39"/>
    <w:rsid w:val="00CA1D1B"/>
    <w:rsid w:val="00CA4436"/>
    <w:rsid w:val="00CA6E51"/>
    <w:rsid w:val="00CA6EF6"/>
    <w:rsid w:val="00CB0292"/>
    <w:rsid w:val="00CB1AC9"/>
    <w:rsid w:val="00CB2742"/>
    <w:rsid w:val="00CB3943"/>
    <w:rsid w:val="00CB3EE4"/>
    <w:rsid w:val="00CB4958"/>
    <w:rsid w:val="00CB5D54"/>
    <w:rsid w:val="00CB626B"/>
    <w:rsid w:val="00CB7427"/>
    <w:rsid w:val="00CC0505"/>
    <w:rsid w:val="00CC0B3E"/>
    <w:rsid w:val="00CC40E2"/>
    <w:rsid w:val="00CC42AB"/>
    <w:rsid w:val="00CC57A4"/>
    <w:rsid w:val="00CC6356"/>
    <w:rsid w:val="00CC7756"/>
    <w:rsid w:val="00CC78FA"/>
    <w:rsid w:val="00CC7C6E"/>
    <w:rsid w:val="00CD046E"/>
    <w:rsid w:val="00CD13EC"/>
    <w:rsid w:val="00CD27FB"/>
    <w:rsid w:val="00CD2EC7"/>
    <w:rsid w:val="00CD3A77"/>
    <w:rsid w:val="00CD3B2D"/>
    <w:rsid w:val="00CD436B"/>
    <w:rsid w:val="00CD5091"/>
    <w:rsid w:val="00CD598A"/>
    <w:rsid w:val="00CE0AAA"/>
    <w:rsid w:val="00CE1100"/>
    <w:rsid w:val="00CE3180"/>
    <w:rsid w:val="00CE4EDE"/>
    <w:rsid w:val="00CE5555"/>
    <w:rsid w:val="00CE5E42"/>
    <w:rsid w:val="00CE5EC2"/>
    <w:rsid w:val="00CE785F"/>
    <w:rsid w:val="00CF00BF"/>
    <w:rsid w:val="00CF0217"/>
    <w:rsid w:val="00CF1240"/>
    <w:rsid w:val="00CF34D0"/>
    <w:rsid w:val="00CF4010"/>
    <w:rsid w:val="00CF6730"/>
    <w:rsid w:val="00CF6993"/>
    <w:rsid w:val="00CF7488"/>
    <w:rsid w:val="00D0043F"/>
    <w:rsid w:val="00D043EE"/>
    <w:rsid w:val="00D05475"/>
    <w:rsid w:val="00D0696D"/>
    <w:rsid w:val="00D12435"/>
    <w:rsid w:val="00D135E9"/>
    <w:rsid w:val="00D14FAA"/>
    <w:rsid w:val="00D1707C"/>
    <w:rsid w:val="00D17F01"/>
    <w:rsid w:val="00D243D5"/>
    <w:rsid w:val="00D25137"/>
    <w:rsid w:val="00D27E9A"/>
    <w:rsid w:val="00D32B73"/>
    <w:rsid w:val="00D34D21"/>
    <w:rsid w:val="00D42CEA"/>
    <w:rsid w:val="00D438D3"/>
    <w:rsid w:val="00D43DE5"/>
    <w:rsid w:val="00D44978"/>
    <w:rsid w:val="00D45975"/>
    <w:rsid w:val="00D466B2"/>
    <w:rsid w:val="00D46B87"/>
    <w:rsid w:val="00D47A83"/>
    <w:rsid w:val="00D47B83"/>
    <w:rsid w:val="00D510C1"/>
    <w:rsid w:val="00D511AB"/>
    <w:rsid w:val="00D536A8"/>
    <w:rsid w:val="00D538D2"/>
    <w:rsid w:val="00D55B63"/>
    <w:rsid w:val="00D56AEC"/>
    <w:rsid w:val="00D57AA5"/>
    <w:rsid w:val="00D60875"/>
    <w:rsid w:val="00D625FA"/>
    <w:rsid w:val="00D64EA6"/>
    <w:rsid w:val="00D66997"/>
    <w:rsid w:val="00D67627"/>
    <w:rsid w:val="00D70BC8"/>
    <w:rsid w:val="00D70C7A"/>
    <w:rsid w:val="00D70FE7"/>
    <w:rsid w:val="00D71D31"/>
    <w:rsid w:val="00D730B9"/>
    <w:rsid w:val="00D7515A"/>
    <w:rsid w:val="00D767D0"/>
    <w:rsid w:val="00D76A2B"/>
    <w:rsid w:val="00D81DDD"/>
    <w:rsid w:val="00D823C3"/>
    <w:rsid w:val="00D8533D"/>
    <w:rsid w:val="00D86783"/>
    <w:rsid w:val="00D86F5B"/>
    <w:rsid w:val="00D87090"/>
    <w:rsid w:val="00D9048B"/>
    <w:rsid w:val="00D9260D"/>
    <w:rsid w:val="00D93C2E"/>
    <w:rsid w:val="00D96A88"/>
    <w:rsid w:val="00D97591"/>
    <w:rsid w:val="00DA1FCC"/>
    <w:rsid w:val="00DA342C"/>
    <w:rsid w:val="00DA4E00"/>
    <w:rsid w:val="00DA53FE"/>
    <w:rsid w:val="00DB01A2"/>
    <w:rsid w:val="00DB0A5E"/>
    <w:rsid w:val="00DB0ED3"/>
    <w:rsid w:val="00DB1608"/>
    <w:rsid w:val="00DB34E1"/>
    <w:rsid w:val="00DB54C0"/>
    <w:rsid w:val="00DB6932"/>
    <w:rsid w:val="00DB6CFB"/>
    <w:rsid w:val="00DB7595"/>
    <w:rsid w:val="00DC00F5"/>
    <w:rsid w:val="00DC2276"/>
    <w:rsid w:val="00DC2618"/>
    <w:rsid w:val="00DC3D3A"/>
    <w:rsid w:val="00DC4254"/>
    <w:rsid w:val="00DC77E1"/>
    <w:rsid w:val="00DD1FF8"/>
    <w:rsid w:val="00DD2907"/>
    <w:rsid w:val="00DD2D70"/>
    <w:rsid w:val="00DD3104"/>
    <w:rsid w:val="00DD4B77"/>
    <w:rsid w:val="00DD5951"/>
    <w:rsid w:val="00DD6B71"/>
    <w:rsid w:val="00DD74FD"/>
    <w:rsid w:val="00DE1180"/>
    <w:rsid w:val="00DE25ED"/>
    <w:rsid w:val="00DE5B21"/>
    <w:rsid w:val="00DE5F05"/>
    <w:rsid w:val="00DE7342"/>
    <w:rsid w:val="00DF3E01"/>
    <w:rsid w:val="00DF5AE5"/>
    <w:rsid w:val="00E055D9"/>
    <w:rsid w:val="00E11E63"/>
    <w:rsid w:val="00E16409"/>
    <w:rsid w:val="00E17AD3"/>
    <w:rsid w:val="00E25F27"/>
    <w:rsid w:val="00E30516"/>
    <w:rsid w:val="00E3096B"/>
    <w:rsid w:val="00E3112E"/>
    <w:rsid w:val="00E359A8"/>
    <w:rsid w:val="00E36673"/>
    <w:rsid w:val="00E4131E"/>
    <w:rsid w:val="00E42C93"/>
    <w:rsid w:val="00E439FA"/>
    <w:rsid w:val="00E45834"/>
    <w:rsid w:val="00E46AD3"/>
    <w:rsid w:val="00E47A6A"/>
    <w:rsid w:val="00E50490"/>
    <w:rsid w:val="00E519A9"/>
    <w:rsid w:val="00E53A25"/>
    <w:rsid w:val="00E55868"/>
    <w:rsid w:val="00E57127"/>
    <w:rsid w:val="00E57DD5"/>
    <w:rsid w:val="00E60124"/>
    <w:rsid w:val="00E60839"/>
    <w:rsid w:val="00E628D8"/>
    <w:rsid w:val="00E64336"/>
    <w:rsid w:val="00E66034"/>
    <w:rsid w:val="00E66D8D"/>
    <w:rsid w:val="00E67B89"/>
    <w:rsid w:val="00E71671"/>
    <w:rsid w:val="00E73E69"/>
    <w:rsid w:val="00E740B4"/>
    <w:rsid w:val="00E74517"/>
    <w:rsid w:val="00E7553F"/>
    <w:rsid w:val="00E75B4C"/>
    <w:rsid w:val="00E76424"/>
    <w:rsid w:val="00E766EA"/>
    <w:rsid w:val="00E815CC"/>
    <w:rsid w:val="00E8224E"/>
    <w:rsid w:val="00E8503C"/>
    <w:rsid w:val="00E953C3"/>
    <w:rsid w:val="00EA2568"/>
    <w:rsid w:val="00EA38F7"/>
    <w:rsid w:val="00EA4FE9"/>
    <w:rsid w:val="00EA58FA"/>
    <w:rsid w:val="00EA6AA0"/>
    <w:rsid w:val="00EB1531"/>
    <w:rsid w:val="00EB3B0F"/>
    <w:rsid w:val="00EB4661"/>
    <w:rsid w:val="00EB4DC2"/>
    <w:rsid w:val="00EB572A"/>
    <w:rsid w:val="00EB6E8C"/>
    <w:rsid w:val="00EC13EA"/>
    <w:rsid w:val="00EC1FC1"/>
    <w:rsid w:val="00EC24F6"/>
    <w:rsid w:val="00EC33AF"/>
    <w:rsid w:val="00ED0104"/>
    <w:rsid w:val="00ED0A05"/>
    <w:rsid w:val="00ED16E6"/>
    <w:rsid w:val="00ED2182"/>
    <w:rsid w:val="00ED2741"/>
    <w:rsid w:val="00ED6D46"/>
    <w:rsid w:val="00ED710C"/>
    <w:rsid w:val="00ED7EDC"/>
    <w:rsid w:val="00EE0645"/>
    <w:rsid w:val="00EE0C56"/>
    <w:rsid w:val="00EE3172"/>
    <w:rsid w:val="00EE5009"/>
    <w:rsid w:val="00EE5336"/>
    <w:rsid w:val="00EE5D0C"/>
    <w:rsid w:val="00EE704D"/>
    <w:rsid w:val="00EF0ECE"/>
    <w:rsid w:val="00EF3E20"/>
    <w:rsid w:val="00F00255"/>
    <w:rsid w:val="00F03295"/>
    <w:rsid w:val="00F03E65"/>
    <w:rsid w:val="00F053E5"/>
    <w:rsid w:val="00F066F7"/>
    <w:rsid w:val="00F073D4"/>
    <w:rsid w:val="00F11037"/>
    <w:rsid w:val="00F11521"/>
    <w:rsid w:val="00F12096"/>
    <w:rsid w:val="00F13236"/>
    <w:rsid w:val="00F139FC"/>
    <w:rsid w:val="00F13E6B"/>
    <w:rsid w:val="00F14141"/>
    <w:rsid w:val="00F14FE5"/>
    <w:rsid w:val="00F20847"/>
    <w:rsid w:val="00F209DA"/>
    <w:rsid w:val="00F22E8E"/>
    <w:rsid w:val="00F2352F"/>
    <w:rsid w:val="00F24A41"/>
    <w:rsid w:val="00F25490"/>
    <w:rsid w:val="00F2622B"/>
    <w:rsid w:val="00F27393"/>
    <w:rsid w:val="00F27410"/>
    <w:rsid w:val="00F33939"/>
    <w:rsid w:val="00F36143"/>
    <w:rsid w:val="00F370F7"/>
    <w:rsid w:val="00F37A8E"/>
    <w:rsid w:val="00F41050"/>
    <w:rsid w:val="00F41B0C"/>
    <w:rsid w:val="00F42411"/>
    <w:rsid w:val="00F44323"/>
    <w:rsid w:val="00F44AC8"/>
    <w:rsid w:val="00F44B43"/>
    <w:rsid w:val="00F465D5"/>
    <w:rsid w:val="00F46BF7"/>
    <w:rsid w:val="00F471A4"/>
    <w:rsid w:val="00F504C6"/>
    <w:rsid w:val="00F50C8C"/>
    <w:rsid w:val="00F5150F"/>
    <w:rsid w:val="00F5272D"/>
    <w:rsid w:val="00F52E1B"/>
    <w:rsid w:val="00F53B90"/>
    <w:rsid w:val="00F6183C"/>
    <w:rsid w:val="00F62447"/>
    <w:rsid w:val="00F63D12"/>
    <w:rsid w:val="00F64339"/>
    <w:rsid w:val="00F64756"/>
    <w:rsid w:val="00F66267"/>
    <w:rsid w:val="00F67306"/>
    <w:rsid w:val="00F73FAC"/>
    <w:rsid w:val="00F74FE0"/>
    <w:rsid w:val="00F76510"/>
    <w:rsid w:val="00F77252"/>
    <w:rsid w:val="00F77A75"/>
    <w:rsid w:val="00F808E0"/>
    <w:rsid w:val="00F868A5"/>
    <w:rsid w:val="00F932DD"/>
    <w:rsid w:val="00F94606"/>
    <w:rsid w:val="00F94B20"/>
    <w:rsid w:val="00F9599B"/>
    <w:rsid w:val="00F96F49"/>
    <w:rsid w:val="00F972AF"/>
    <w:rsid w:val="00F975D1"/>
    <w:rsid w:val="00FA0719"/>
    <w:rsid w:val="00FA105F"/>
    <w:rsid w:val="00FA11AB"/>
    <w:rsid w:val="00FA3176"/>
    <w:rsid w:val="00FA6CDE"/>
    <w:rsid w:val="00FA73FC"/>
    <w:rsid w:val="00FA79CF"/>
    <w:rsid w:val="00FB00AB"/>
    <w:rsid w:val="00FB0515"/>
    <w:rsid w:val="00FB0E78"/>
    <w:rsid w:val="00FB1689"/>
    <w:rsid w:val="00FB2421"/>
    <w:rsid w:val="00FB2792"/>
    <w:rsid w:val="00FB2A5A"/>
    <w:rsid w:val="00FB5949"/>
    <w:rsid w:val="00FB7838"/>
    <w:rsid w:val="00FC07AD"/>
    <w:rsid w:val="00FC1552"/>
    <w:rsid w:val="00FC4C78"/>
    <w:rsid w:val="00FC6247"/>
    <w:rsid w:val="00FD2654"/>
    <w:rsid w:val="00FE3219"/>
    <w:rsid w:val="00FE725E"/>
    <w:rsid w:val="00FE7C3D"/>
    <w:rsid w:val="00FF2E87"/>
    <w:rsid w:val="00FF3D47"/>
    <w:rsid w:val="00FF5524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B216"/>
  <w15:docId w15:val="{B484AEFE-E38B-4D54-B8AE-58525540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2E5E26"/>
    <w:pPr>
      <w:tabs>
        <w:tab w:val="center" w:pos="6379"/>
      </w:tabs>
      <w:spacing w:line="360" w:lineRule="auto"/>
      <w:ind w:firstLine="720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2E5E26"/>
    <w:pPr>
      <w:tabs>
        <w:tab w:val="center" w:pos="6379"/>
      </w:tabs>
      <w:spacing w:line="360" w:lineRule="auto"/>
      <w:ind w:firstLine="720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2E5E26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2E5E26"/>
    <w:pPr>
      <w:tabs>
        <w:tab w:val="center" w:pos="6379"/>
      </w:tabs>
      <w:spacing w:line="360" w:lineRule="auto"/>
      <w:ind w:firstLine="720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2E5E26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2E5E26"/>
    <w:pPr>
      <w:tabs>
        <w:tab w:val="center" w:pos="6379"/>
      </w:tabs>
      <w:spacing w:line="360" w:lineRule="auto"/>
      <w:ind w:firstLine="1004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2E5E26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2E5E26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A87A79"/>
    <w:pPr>
      <w:tabs>
        <w:tab w:val="right" w:leader="dot" w:pos="8777"/>
      </w:tabs>
      <w:spacing w:line="360" w:lineRule="auto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87A79"/>
    <w:pPr>
      <w:spacing w:line="36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A79"/>
    <w:pPr>
      <w:spacing w:line="360" w:lineRule="auto"/>
      <w:ind w:left="284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AF39EA"/>
    <w:pPr>
      <w:spacing w:line="360" w:lineRule="auto"/>
    </w:pPr>
    <w:rPr>
      <w:b/>
      <w:sz w:val="26"/>
    </w:rPr>
  </w:style>
  <w:style w:type="table" w:styleId="TableGrid">
    <w:name w:val="Table Grid"/>
    <w:basedOn w:val="TableNormal"/>
    <w:uiPriority w:val="3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6945F6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945F6"/>
    <w:rPr>
      <w:rFonts w:eastAsia="Times New Roman" w:cs="Times New Roman"/>
      <w:szCs w:val="24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6945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51445"/>
    <w:rPr>
      <w:color w:val="605E5C"/>
      <w:shd w:val="clear" w:color="auto" w:fill="E1DFDD"/>
    </w:rPr>
  </w:style>
  <w:style w:type="character" w:customStyle="1" w:styleId="TOC1Char">
    <w:name w:val="TOC 1 Char"/>
    <w:basedOn w:val="DefaultParagraphFont"/>
    <w:link w:val="TOC1"/>
    <w:uiPriority w:val="39"/>
    <w:rsid w:val="00632C09"/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5C4C5C"/>
    <w:rPr>
      <w:color w:val="808080"/>
    </w:rPr>
  </w:style>
  <w:style w:type="paragraph" w:styleId="ListParagraph">
    <w:name w:val="List Paragraph"/>
    <w:basedOn w:val="Normal"/>
    <w:uiPriority w:val="34"/>
    <w:qFormat/>
    <w:rsid w:val="000452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EC7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562518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msonormal0">
    <w:name w:val="msonormal"/>
    <w:basedOn w:val="Normal"/>
    <w:rsid w:val="005800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31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60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ng\OneDrive%20-%20trongtinh7727\tailieu2022\learn\hdh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8CA2A0-06D9-49F8-90D5-D9FC06ED042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9039F-63EE-4758-9113-99DBB49AF1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1349B2-52F9-44FA-A0C9-D129110F2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C897C-A35F-4B9D-B593-44656A23F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4525</TotalTime>
  <Pages>25</Pages>
  <Words>5178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Tinh Vo</dc:creator>
  <cp:lastModifiedBy>Trọng Tình</cp:lastModifiedBy>
  <cp:revision>1351</cp:revision>
  <cp:lastPrinted>2023-04-09T18:49:00Z</cp:lastPrinted>
  <dcterms:created xsi:type="dcterms:W3CDTF">2022-05-23T17:07:00Z</dcterms:created>
  <dcterms:modified xsi:type="dcterms:W3CDTF">2023-05-19T15:25:00Z</dcterms:modified>
</cp:coreProperties>
</file>